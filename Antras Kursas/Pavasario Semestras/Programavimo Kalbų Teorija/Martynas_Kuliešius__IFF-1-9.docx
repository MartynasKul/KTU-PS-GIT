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DEC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1B0D0363" w14:textId="6C7360A5" w:rsidR="00D560C9" w:rsidRPr="00844988" w:rsidRDefault="001D0E1A" w:rsidP="004771C9">
      <w:pPr>
        <w:pStyle w:val="Vireliouraai"/>
      </w:pPr>
      <w:r>
        <w:t xml:space="preserve">INFORMATIKOS </w:t>
      </w:r>
      <w:r w:rsidR="00404E84">
        <w:t>FAKULTETAS</w:t>
      </w:r>
    </w:p>
    <w:p w14:paraId="5D479BF2" w14:textId="77777777" w:rsidR="00D560C9" w:rsidRPr="00844988" w:rsidRDefault="00D560C9" w:rsidP="004771C9">
      <w:pPr>
        <w:pStyle w:val="Vireliouraai"/>
      </w:pPr>
    </w:p>
    <w:p w14:paraId="1F36687C" w14:textId="77777777" w:rsidR="00D560C9" w:rsidRPr="00844988" w:rsidRDefault="00D560C9" w:rsidP="004771C9">
      <w:pPr>
        <w:pStyle w:val="Vireliouraai"/>
      </w:pPr>
    </w:p>
    <w:p w14:paraId="05532129" w14:textId="77777777" w:rsidR="00D560C9" w:rsidRPr="00844988" w:rsidRDefault="00D560C9" w:rsidP="004771C9">
      <w:pPr>
        <w:pStyle w:val="Vireliouraai"/>
      </w:pPr>
    </w:p>
    <w:p w14:paraId="612BD9A4" w14:textId="77777777" w:rsidR="00D560C9" w:rsidRPr="00844988" w:rsidRDefault="00D560C9" w:rsidP="004771C9">
      <w:pPr>
        <w:pStyle w:val="Vireliouraai"/>
      </w:pPr>
    </w:p>
    <w:p w14:paraId="6A4947CF" w14:textId="77777777" w:rsidR="00D560C9" w:rsidRPr="00844988" w:rsidRDefault="00D560C9" w:rsidP="004771C9">
      <w:pPr>
        <w:pStyle w:val="Vireliouraai"/>
      </w:pPr>
    </w:p>
    <w:p w14:paraId="1854CB3C" w14:textId="77777777" w:rsidR="00D560C9" w:rsidRPr="00844988" w:rsidRDefault="00D560C9" w:rsidP="004771C9">
      <w:pPr>
        <w:pStyle w:val="Vireliouraai"/>
      </w:pPr>
    </w:p>
    <w:p w14:paraId="08057A04" w14:textId="77777777" w:rsidR="004C3D88" w:rsidRPr="00844988" w:rsidRDefault="004C3D88" w:rsidP="004771C9">
      <w:pPr>
        <w:pStyle w:val="Vireliouraai"/>
      </w:pPr>
    </w:p>
    <w:p w14:paraId="5526AE4A" w14:textId="77777777" w:rsidR="004C3D88" w:rsidRPr="00844988" w:rsidRDefault="004C3D88" w:rsidP="004771C9">
      <w:pPr>
        <w:pStyle w:val="Vireliouraai"/>
      </w:pPr>
    </w:p>
    <w:p w14:paraId="47F9279F" w14:textId="77777777" w:rsidR="00D560C9" w:rsidRPr="00844988" w:rsidRDefault="00D560C9" w:rsidP="004771C9">
      <w:pPr>
        <w:pStyle w:val="Vireliouraai"/>
      </w:pPr>
    </w:p>
    <w:p w14:paraId="3C71D754" w14:textId="77777777" w:rsidR="00D560C9" w:rsidRPr="00844988" w:rsidRDefault="00D560C9" w:rsidP="004771C9">
      <w:pPr>
        <w:pStyle w:val="Vireliouraai"/>
      </w:pPr>
    </w:p>
    <w:p w14:paraId="765E7FD0" w14:textId="77777777" w:rsidR="00D560C9" w:rsidRPr="00844988" w:rsidRDefault="00D560C9" w:rsidP="004771C9">
      <w:pPr>
        <w:pStyle w:val="Vireliouraai"/>
      </w:pPr>
    </w:p>
    <w:p w14:paraId="225A47A6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7C7B7328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26FDCD27" w14:textId="77777777" w:rsidR="00D560C9" w:rsidRPr="00844988" w:rsidRDefault="00D560C9" w:rsidP="004771C9">
      <w:pPr>
        <w:pStyle w:val="Vireliouraai"/>
      </w:pPr>
    </w:p>
    <w:p w14:paraId="71B42250" w14:textId="77777777" w:rsidR="00D560C9" w:rsidRPr="00844988" w:rsidRDefault="00D560C9" w:rsidP="004771C9">
      <w:pPr>
        <w:pStyle w:val="Vireliouraai"/>
      </w:pPr>
    </w:p>
    <w:p w14:paraId="26954C67" w14:textId="77777777" w:rsidR="00D560C9" w:rsidRPr="00844988" w:rsidRDefault="00D560C9" w:rsidP="004771C9">
      <w:pPr>
        <w:pStyle w:val="Vireliouraai"/>
      </w:pPr>
    </w:p>
    <w:p w14:paraId="48A0D047" w14:textId="77777777" w:rsidR="00D560C9" w:rsidRPr="00844988" w:rsidRDefault="00D560C9" w:rsidP="004771C9">
      <w:pPr>
        <w:pStyle w:val="Vireliouraai"/>
      </w:pPr>
    </w:p>
    <w:p w14:paraId="5C630ADC" w14:textId="77777777" w:rsidR="00D560C9" w:rsidRPr="00844988" w:rsidRDefault="00D560C9" w:rsidP="004771C9">
      <w:pPr>
        <w:pStyle w:val="Vireliouraai"/>
      </w:pPr>
    </w:p>
    <w:p w14:paraId="5EA4764F" w14:textId="77777777" w:rsidR="00D560C9" w:rsidRPr="00844988" w:rsidRDefault="00D560C9" w:rsidP="004771C9">
      <w:pPr>
        <w:pStyle w:val="Vireliouraai"/>
      </w:pPr>
    </w:p>
    <w:p w14:paraId="665B8D1D" w14:textId="77777777" w:rsidR="004771C9" w:rsidRDefault="004771C9" w:rsidP="00EB5168">
      <w:pPr>
        <w:pStyle w:val="Autorius"/>
      </w:pPr>
      <w:r>
        <w:t xml:space="preserve">Atliko: </w:t>
      </w:r>
    </w:p>
    <w:p w14:paraId="61417843" w14:textId="1785D851" w:rsidR="004771C9" w:rsidRDefault="004771C9" w:rsidP="00EB5168">
      <w:pPr>
        <w:pStyle w:val="Autorius"/>
      </w:pPr>
      <w:r>
        <w:tab/>
      </w:r>
      <w:r w:rsidR="00EB0590">
        <w:fldChar w:fldCharType="begin">
          <w:ffData>
            <w:name w:val="Grupe"/>
            <w:enabled/>
            <w:calcOnExit w:val="0"/>
            <w:textInput>
              <w:default w:val="IFF-1/9"/>
              <w:maxLength w:val="8"/>
              <w:format w:val="UPPERCASE"/>
            </w:textInput>
          </w:ffData>
        </w:fldChar>
      </w:r>
      <w:bookmarkStart w:id="0" w:name="Grupe"/>
      <w:r w:rsidR="00EB0590">
        <w:instrText xml:space="preserve"> FORMTEXT </w:instrText>
      </w:r>
      <w:r w:rsidR="00EB0590">
        <w:fldChar w:fldCharType="separate"/>
      </w:r>
      <w:r w:rsidR="00EB0590">
        <w:rPr>
          <w:noProof/>
        </w:rPr>
        <w:t>IFF-1/9</w:t>
      </w:r>
      <w:r w:rsidR="00EB0590">
        <w:fldChar w:fldCharType="end"/>
      </w:r>
      <w:bookmarkEnd w:id="0"/>
      <w:r w:rsidR="00AE7C8B">
        <w:t xml:space="preserve"> </w:t>
      </w:r>
      <w:r>
        <w:t xml:space="preserve">gr. </w:t>
      </w:r>
      <w:r w:rsidR="00AE7C8B">
        <w:t>studentas</w:t>
      </w:r>
    </w:p>
    <w:p w14:paraId="27AF7D4E" w14:textId="2E70AF32" w:rsidR="00D560C9" w:rsidRPr="00844988" w:rsidRDefault="004771C9" w:rsidP="00EB5168">
      <w:pPr>
        <w:pStyle w:val="Autorius"/>
      </w:pPr>
      <w:r>
        <w:tab/>
      </w:r>
      <w:r w:rsidR="00EB0590">
        <w:fldChar w:fldCharType="begin">
          <w:ffData>
            <w:name w:val="Pavarde"/>
            <w:enabled/>
            <w:calcOnExit w:val="0"/>
            <w:textInput>
              <w:default w:val="Martynas Kuliešius"/>
              <w:format w:val="TITLE CASE"/>
            </w:textInput>
          </w:ffData>
        </w:fldChar>
      </w:r>
      <w:bookmarkStart w:id="1" w:name="Pavarde"/>
      <w:r w:rsidR="00EB0590">
        <w:instrText xml:space="preserve"> FORMTEXT </w:instrText>
      </w:r>
      <w:r w:rsidR="00EB0590">
        <w:fldChar w:fldCharType="separate"/>
      </w:r>
      <w:r w:rsidR="00EB0590">
        <w:rPr>
          <w:noProof/>
        </w:rPr>
        <w:t>Martynas Kuliešius</w:t>
      </w:r>
      <w:r w:rsidR="00EB0590">
        <w:fldChar w:fldCharType="end"/>
      </w:r>
      <w:bookmarkEnd w:id="1"/>
    </w:p>
    <w:p w14:paraId="1266E072" w14:textId="33775B9C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513A79">
        <w:rPr>
          <w:noProof/>
        </w:rPr>
        <w:t>2023 m. vasario 15 d.</w:t>
      </w:r>
      <w:r w:rsidR="00844988" w:rsidRPr="00844988">
        <w:fldChar w:fldCharType="end"/>
      </w:r>
    </w:p>
    <w:p w14:paraId="0FBD375B" w14:textId="77777777" w:rsidR="004771C9" w:rsidRDefault="00D560C9" w:rsidP="00EB5168">
      <w:pPr>
        <w:pStyle w:val="Autorius"/>
      </w:pPr>
      <w:r w:rsidRPr="0052026C">
        <w:t>Priėmė:</w:t>
      </w:r>
    </w:p>
    <w:p w14:paraId="69014B8A" w14:textId="31028D9F" w:rsidR="00D560C9" w:rsidRDefault="004771C9" w:rsidP="00EB5168">
      <w:pPr>
        <w:pStyle w:val="Autorius"/>
      </w:pPr>
      <w:r>
        <w:tab/>
      </w:r>
      <w:r w:rsidR="000C7B92">
        <w:t>Lekt. Evaldas Guogis</w:t>
      </w:r>
    </w:p>
    <w:p w14:paraId="49FFD0DF" w14:textId="720853C4" w:rsidR="000C7B92" w:rsidRPr="0052026C" w:rsidRDefault="000C7B92" w:rsidP="00EB5168">
      <w:pPr>
        <w:pStyle w:val="Autorius"/>
      </w:pPr>
      <w:r>
        <w:tab/>
        <w:t>Lekt. Tautvydas Fyleris</w:t>
      </w:r>
    </w:p>
    <w:p w14:paraId="71BBD0C9" w14:textId="77777777" w:rsidR="00CD58DB" w:rsidRPr="00844988" w:rsidRDefault="00CD58DB" w:rsidP="004771C9">
      <w:pPr>
        <w:pStyle w:val="Vireliouraai"/>
      </w:pPr>
    </w:p>
    <w:p w14:paraId="4D459F30" w14:textId="77777777" w:rsidR="00D560C9" w:rsidRPr="00844988" w:rsidRDefault="00D560C9" w:rsidP="004771C9">
      <w:pPr>
        <w:pStyle w:val="Vireliouraai"/>
      </w:pPr>
    </w:p>
    <w:p w14:paraId="02F8CB22" w14:textId="77777777" w:rsidR="00D560C9" w:rsidRPr="00844988" w:rsidRDefault="00D560C9" w:rsidP="004771C9">
      <w:pPr>
        <w:pStyle w:val="Vireliouraai"/>
      </w:pPr>
    </w:p>
    <w:p w14:paraId="1D9590E6" w14:textId="77777777" w:rsidR="00CD58DB" w:rsidRDefault="00CD58DB" w:rsidP="004771C9">
      <w:pPr>
        <w:pStyle w:val="Vireliouraai"/>
      </w:pPr>
    </w:p>
    <w:p w14:paraId="0DE48E38" w14:textId="77777777" w:rsidR="00CD58DB" w:rsidRDefault="00CD58DB" w:rsidP="004771C9">
      <w:pPr>
        <w:pStyle w:val="Vireliouraai"/>
      </w:pPr>
    </w:p>
    <w:p w14:paraId="1430A97A" w14:textId="77777777" w:rsidR="00CD58DB" w:rsidRDefault="00CD58DB" w:rsidP="004771C9">
      <w:pPr>
        <w:pStyle w:val="Vireliouraai"/>
      </w:pPr>
    </w:p>
    <w:p w14:paraId="29E26A77" w14:textId="77777777" w:rsidR="0052026C" w:rsidRPr="00844988" w:rsidRDefault="0052026C" w:rsidP="004771C9">
      <w:pPr>
        <w:pStyle w:val="Vireliouraai"/>
      </w:pPr>
    </w:p>
    <w:p w14:paraId="6E1B1318" w14:textId="033AA8AD" w:rsidR="0052026C" w:rsidRPr="00DD1E76" w:rsidRDefault="00D560C9" w:rsidP="00CD083D">
      <w:pPr>
        <w:pStyle w:val="Vireliouraai"/>
        <w:ind w:firstLine="0"/>
        <w:rPr>
          <w:lang w:val="en-US"/>
        </w:rPr>
      </w:pPr>
      <w:r w:rsidRPr="00844988">
        <w:lastRenderedPageBreak/>
        <w:t>KAUNAS 20</w:t>
      </w:r>
      <w:r w:rsidR="00DD1E76">
        <w:rPr>
          <w:lang w:val="en-US"/>
        </w:rPr>
        <w:t>23</w:t>
      </w:r>
    </w:p>
    <w:p w14:paraId="1FB884F2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04D0E9E5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5DA9AF96" w14:textId="77777777" w:rsidR="00D560C9" w:rsidRDefault="00D560C9" w:rsidP="0052026C"/>
    <w:p w14:paraId="51C1EC93" w14:textId="1AAA746B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DD1E76">
        <w:rPr>
          <w:noProof/>
        </w:rPr>
        <w:t>C++</w:t>
      </w:r>
      <w:r w:rsidR="00B93D28">
        <w:rPr>
          <w:noProof/>
        </w:rPr>
        <w:t xml:space="preserve">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  <w:fldChar w:fldCharType="separate"/>
      </w:r>
      <w:r w:rsidR="00513A79">
        <w:rPr>
          <w:b w:val="0"/>
          <w:bCs/>
          <w:noProof/>
          <w:lang w:val="en-US"/>
        </w:rPr>
        <w:t>Error! Bookmark not defined.</w:t>
      </w:r>
      <w:r w:rsidR="000D7125">
        <w:rPr>
          <w:noProof/>
        </w:rPr>
        <w:fldChar w:fldCharType="end"/>
      </w:r>
    </w:p>
    <w:p w14:paraId="179DB080" w14:textId="1DF715F3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  <w:fldChar w:fldCharType="separate"/>
      </w:r>
      <w:r w:rsidR="00513A79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788E3F6" w14:textId="2B2D127A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  <w:fldChar w:fldCharType="separate"/>
      </w:r>
      <w:r w:rsidR="00513A79">
        <w:rPr>
          <w:b/>
          <w:bCs/>
          <w:noProof/>
          <w:lang w:val="en-US"/>
        </w:rPr>
        <w:t>Error! Bookmark not defined.</w:t>
      </w:r>
      <w:r w:rsidR="000D7125">
        <w:rPr>
          <w:noProof/>
        </w:rPr>
        <w:fldChar w:fldCharType="end"/>
      </w:r>
    </w:p>
    <w:p w14:paraId="799E1673" w14:textId="4DF9DF09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_Toc380690090 \h </w:instrText>
      </w:r>
      <w:r w:rsidR="000D7125">
        <w:rPr>
          <w:noProof/>
        </w:rPr>
        <w:fldChar w:fldCharType="separate"/>
      </w:r>
      <w:r w:rsidR="00513A79">
        <w:rPr>
          <w:b/>
          <w:bCs/>
          <w:noProof/>
          <w:lang w:val="en-US"/>
        </w:rPr>
        <w:t>Error! Bookmark not defined.</w:t>
      </w:r>
      <w:r w:rsidR="000D7125">
        <w:rPr>
          <w:noProof/>
        </w:rPr>
        <w:fldChar w:fldCharType="end"/>
      </w:r>
    </w:p>
    <w:p w14:paraId="40D041EC" w14:textId="2142CC3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  <w:fldChar w:fldCharType="separate"/>
      </w:r>
      <w:r w:rsidR="00513A79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07DD63A" w14:textId="2576BCC9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  <w:fldChar w:fldCharType="separate"/>
      </w:r>
      <w:r w:rsidR="00513A79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46901A3B" w14:textId="5E6A56B2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  <w:fldChar w:fldCharType="separate"/>
      </w:r>
      <w:r w:rsidR="00513A79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214B14E3" w14:textId="77777777" w:rsidR="00D560C9" w:rsidRPr="0015714D" w:rsidRDefault="00D560C9" w:rsidP="00EA7E22">
      <w:pPr>
        <w:ind w:firstLine="0"/>
      </w:pPr>
      <w:r w:rsidRPr="00EB5168">
        <w:fldChar w:fldCharType="end"/>
      </w:r>
    </w:p>
    <w:p w14:paraId="379EEB64" w14:textId="609EDD88" w:rsidR="00DD1E76" w:rsidRPr="00DD1E76" w:rsidRDefault="00DD1E76" w:rsidP="00DD1E76">
      <w:pPr>
        <w:pStyle w:val="ListParagraph"/>
        <w:numPr>
          <w:ilvl w:val="0"/>
          <w:numId w:val="47"/>
        </w:numPr>
        <w:jc w:val="left"/>
        <w:rPr>
          <w:rFonts w:ascii="Arial" w:hAnsi="Arial"/>
          <w:b/>
          <w:bCs/>
          <w:snapToGrid w:val="0"/>
          <w:kern w:val="28"/>
          <w:sz w:val="28"/>
        </w:rPr>
      </w:pPr>
      <w:r>
        <w:br w:type="page"/>
      </w:r>
      <w:r w:rsidRPr="00DD1E76">
        <w:rPr>
          <w:b/>
          <w:bCs/>
          <w:noProof/>
          <w:sz w:val="36"/>
          <w:szCs w:val="32"/>
        </w:rPr>
        <w:lastRenderedPageBreak/>
        <w:t>C++ arba Ruby (L1)</w:t>
      </w:r>
    </w:p>
    <w:p w14:paraId="49A58179" w14:textId="439A5B04" w:rsidR="00DD1E76" w:rsidRPr="00DD1E76" w:rsidRDefault="00DD1E76" w:rsidP="00DD1E76">
      <w:pPr>
        <w:pStyle w:val="ListParagraph"/>
        <w:numPr>
          <w:ilvl w:val="1"/>
          <w:numId w:val="47"/>
        </w:numPr>
        <w:jc w:val="left"/>
        <w:rPr>
          <w:rFonts w:ascii="Arial" w:hAnsi="Arial"/>
          <w:b/>
          <w:snapToGrid w:val="0"/>
          <w:kern w:val="28"/>
          <w:sz w:val="28"/>
        </w:rPr>
      </w:pPr>
      <w:r>
        <w:rPr>
          <w:noProof/>
        </w:rPr>
        <w:t>Darbo Užduotis</w:t>
      </w:r>
    </w:p>
    <w:p w14:paraId="13A2782E" w14:textId="77777777" w:rsidR="00DD1E76" w:rsidRPr="00DD1E76" w:rsidRDefault="00DD1E76" w:rsidP="00DD1E76">
      <w:pPr>
        <w:pStyle w:val="ListParagraph"/>
        <w:ind w:left="792" w:firstLine="0"/>
        <w:jc w:val="left"/>
        <w:rPr>
          <w:rFonts w:ascii="Arial" w:hAnsi="Arial"/>
          <w:b/>
          <w:snapToGrid w:val="0"/>
          <w:kern w:val="28"/>
          <w:sz w:val="28"/>
        </w:rPr>
      </w:pPr>
    </w:p>
    <w:p w14:paraId="6EDC1782" w14:textId="526691D2" w:rsidR="00DD1E76" w:rsidRDefault="00DD1E76" w:rsidP="00DD1E76">
      <w:pPr>
        <w:pStyle w:val="ListParagraph"/>
        <w:ind w:hanging="1004"/>
        <w:jc w:val="left"/>
        <w:rPr>
          <w:rFonts w:ascii="Arial" w:hAnsi="Arial"/>
          <w:b/>
          <w:snapToGrid w:val="0"/>
          <w:kern w:val="28"/>
          <w:sz w:val="28"/>
        </w:rPr>
      </w:pPr>
      <w:r w:rsidRPr="00DD1E76">
        <w:rPr>
          <w:rFonts w:ascii="Arial" w:hAnsi="Arial"/>
          <w:b/>
          <w:noProof/>
          <w:snapToGrid w:val="0"/>
          <w:kern w:val="28"/>
          <w:sz w:val="28"/>
        </w:rPr>
        <w:drawing>
          <wp:inline distT="0" distB="0" distL="0" distR="0" wp14:anchorId="7352CB18" wp14:editId="11F763EC">
            <wp:extent cx="6299835" cy="51492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BD1" w14:textId="364B2D46" w:rsidR="00DD1E76" w:rsidRPr="00331396" w:rsidRDefault="00331396" w:rsidP="00331396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rPr>
          <w:rFonts w:ascii="Arial" w:hAnsi="Arial"/>
          <w:b/>
          <w:snapToGrid w:val="0"/>
          <w:kern w:val="28"/>
          <w:sz w:val="28"/>
        </w:rPr>
        <w:br w:type="page"/>
      </w:r>
    </w:p>
    <w:p w14:paraId="29B425AD" w14:textId="4ADC225A" w:rsidR="00DD1E76" w:rsidRPr="00DD1E76" w:rsidRDefault="00DD1E76" w:rsidP="00DD1E76">
      <w:pPr>
        <w:pStyle w:val="ListParagraph"/>
        <w:numPr>
          <w:ilvl w:val="1"/>
          <w:numId w:val="47"/>
        </w:numPr>
        <w:jc w:val="left"/>
        <w:rPr>
          <w:rFonts w:ascii="Arial" w:hAnsi="Arial"/>
          <w:b/>
          <w:snapToGrid w:val="0"/>
          <w:kern w:val="28"/>
          <w:sz w:val="28"/>
        </w:rPr>
      </w:pPr>
      <w:r>
        <w:rPr>
          <w:noProof/>
        </w:rPr>
        <w:lastRenderedPageBreak/>
        <w:t>Programos Tekstas</w:t>
      </w:r>
    </w:p>
    <w:p w14:paraId="08CB8DE6" w14:textId="77777777" w:rsidR="00DD1E76" w:rsidRPr="00DD1E76" w:rsidRDefault="00DD1E76" w:rsidP="00DD1E76">
      <w:pPr>
        <w:pStyle w:val="ListParagraph"/>
        <w:rPr>
          <w:rFonts w:ascii="Arial" w:hAnsi="Arial"/>
          <w:b/>
          <w:snapToGrid w:val="0"/>
          <w:kern w:val="28"/>
          <w:sz w:val="28"/>
        </w:rPr>
      </w:pPr>
    </w:p>
    <w:p w14:paraId="1DD4ADEC" w14:textId="77777777" w:rsidR="00331396" w:rsidRDefault="00331396" w:rsidP="001C2F71">
      <w:pPr>
        <w:ind w:firstLine="0"/>
        <w:jc w:val="left"/>
        <w:rPr>
          <w:rFonts w:ascii="Arial" w:hAnsi="Arial"/>
          <w:bCs/>
          <w:snapToGrid w:val="0"/>
          <w:kern w:val="28"/>
          <w:sz w:val="28"/>
        </w:rPr>
      </w:pPr>
      <w:r w:rsidRPr="00331396">
        <w:rPr>
          <w:rFonts w:ascii="Arial" w:hAnsi="Arial"/>
          <w:bCs/>
          <w:snapToGrid w:val="0"/>
          <w:kern w:val="28"/>
          <w:sz w:val="28"/>
        </w:rPr>
        <w:t>Main.cpp failas:</w:t>
      </w:r>
    </w:p>
    <w:p w14:paraId="7EBE5FD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136 - Ugly Numbers</w:t>
      </w:r>
    </w:p>
    <w:p w14:paraId="686EC28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Martynas Kuliešius IFF-1/9 E**36</w:t>
      </w:r>
    </w:p>
    <w:p w14:paraId="7C2A44C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C9E8BC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/*</w:t>
      </w:r>
    </w:p>
    <w:p w14:paraId="6964E4F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Užduoties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sąlyga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:</w:t>
      </w:r>
    </w:p>
    <w:p w14:paraId="5EB2022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E093AC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Ugly numbers are numbers whose only prime factors are 2, 3 or 5. The sequence</w:t>
      </w:r>
    </w:p>
    <w:p w14:paraId="7320CF5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1, 2, 3, 4, 5, 6, 8, 9, 10, 12, 15, ...</w:t>
      </w:r>
    </w:p>
    <w:p w14:paraId="4CC0125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shows the first 11 ugly numbers. By convention, 1 is included.</w:t>
      </w:r>
    </w:p>
    <w:p w14:paraId="7F8CF25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Write a program to find and print the 1500’th ugly number.</w:t>
      </w:r>
    </w:p>
    <w:p w14:paraId="5D3ADAA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--Input--</w:t>
      </w:r>
    </w:p>
    <w:p w14:paraId="35E36F6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There is no input to this program.</w:t>
      </w:r>
    </w:p>
    <w:p w14:paraId="7136368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--Output--</w:t>
      </w:r>
    </w:p>
    <w:p w14:paraId="47D6F75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Output should consist of a single line as shown below, with ‘&lt;number&gt;’ replaced by the number</w:t>
      </w:r>
    </w:p>
    <w:p w14:paraId="1CDCA3A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computed.</w:t>
      </w:r>
    </w:p>
    <w:p w14:paraId="577ECA4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--Sample Output--</w:t>
      </w:r>
    </w:p>
    <w:p w14:paraId="36220D3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The 1500'th ugly number is &lt;number&gt;.</w:t>
      </w:r>
    </w:p>
    <w:p w14:paraId="536286A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5D5401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*/</w:t>
      </w:r>
    </w:p>
    <w:p w14:paraId="6108706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BCCBBD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84E14B3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&lt;iostream&gt;</w:t>
      </w:r>
    </w:p>
    <w:p w14:paraId="067CCD5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&lt;vector&gt;</w:t>
      </w:r>
    </w:p>
    <w:p w14:paraId="7CDEC39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#include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&lt;chrono&gt;</w:t>
      </w:r>
    </w:p>
    <w:p w14:paraId="0903810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678DFE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std;</w:t>
      </w:r>
    </w:p>
    <w:p w14:paraId="463260E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5BC82C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7BF174E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Class to declare methods and write their headers</w:t>
      </w:r>
    </w:p>
    <w:p w14:paraId="791F1B6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396C56D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Utils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{</w:t>
      </w:r>
    </w:p>
    <w:p w14:paraId="0C4CC7D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789AF9A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6C68CCF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Gets the minimum value out of three integer values</w:t>
      </w:r>
    </w:p>
    <w:p w14:paraId="0B8B1FD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7350DF9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name="a"&gt;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first integer value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009F241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name="b"&gt;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second integer value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7439281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name="c"&gt;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third integer value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4FC456C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&lt;returns&gt;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Returns minimum value of </w:t>
      </w:r>
      <w:proofErr w:type="spellStart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of</w:t>
      </w:r>
      <w:proofErr w:type="spellEnd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three integer values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&lt;/returns&gt;</w:t>
      </w:r>
    </w:p>
    <w:p w14:paraId="3A429DF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getMin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a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b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28B2B5A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AEF352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75D744E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Returns the n-</w:t>
      </w:r>
      <w:proofErr w:type="spellStart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th</w:t>
      </w:r>
      <w:proofErr w:type="spellEnd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ugly number</w:t>
      </w:r>
    </w:p>
    <w:p w14:paraId="5E7B380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3821EE0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name="n"&gt;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index/number of the ugly number wanted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08B4D823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&lt;returns&gt;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the wanted ugly number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&lt;/returns&gt;</w:t>
      </w:r>
    </w:p>
    <w:p w14:paraId="1CD4718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returnUglyNumber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D145EC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185A3A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6EE34A6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0AB29D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InOut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{</w:t>
      </w:r>
    </w:p>
    <w:p w14:paraId="6171DD4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</w:t>
      </w:r>
    </w:p>
    <w:p w14:paraId="6842A60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5FE89EC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Header of n input method</w:t>
      </w:r>
    </w:p>
    <w:p w14:paraId="7A202DA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3F83649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&lt;returns&gt;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the integer value for n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&lt;/returns&gt;</w:t>
      </w:r>
    </w:p>
    <w:p w14:paraId="2EB5B18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ReadN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B68008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2FE9F4C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header of method to print to screen.</w:t>
      </w:r>
    </w:p>
    <w:p w14:paraId="3D5FF15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24BABD9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name="n"&gt;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the integer value for n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2B0951E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</w:t>
      </w:r>
      <w:proofErr w:type="spellStart"/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the integer value for n-</w:t>
      </w:r>
      <w:proofErr w:type="spellStart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th</w:t>
      </w:r>
      <w:proofErr w:type="spellEnd"/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ugly number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1F970BC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PrintToScreen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0AB2EA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};</w:t>
      </w:r>
    </w:p>
    <w:p w14:paraId="422A7FD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376F82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61BCDE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3B81FC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main(</w:t>
      </w:r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 {</w:t>
      </w:r>
    </w:p>
    <w:p w14:paraId="29A7892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Utils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workMethods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create/declare class</w:t>
      </w:r>
    </w:p>
    <w:p w14:paraId="1B458D0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InOut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inOut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create/declare class</w:t>
      </w:r>
    </w:p>
    <w:p w14:paraId="5640736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time_point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&lt;std::chrono::</w:t>
      </w:r>
      <w:proofErr w:type="spell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system_clock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&gt; s, e;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start/end</w:t>
      </w:r>
    </w:p>
    <w:p w14:paraId="0197134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BCC3A4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inOut.ReadN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the nth number we want</w:t>
      </w:r>
    </w:p>
    <w:p w14:paraId="04E39BD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ADD7BD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s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=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system_clock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::now();</w:t>
      </w:r>
    </w:p>
    <w:p w14:paraId="0DE5310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workMethods.returnUglyNumber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(n);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n-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th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ugy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numebr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we want</w:t>
      </w:r>
    </w:p>
    <w:p w14:paraId="2C95A42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e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=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spellStart"/>
      <w:proofErr w:type="gramEnd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system_clock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::now();</w:t>
      </w:r>
    </w:p>
    <w:p w14:paraId="03C84C5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626979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inOut.PrintToScreen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(n,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);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//output ugly number to screen</w:t>
      </w:r>
    </w:p>
    <w:p w14:paraId="0191569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FB427A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chrono::</w:t>
      </w:r>
      <w:proofErr w:type="gramEnd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duration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double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&gt; time = e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-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s;</w:t>
      </w:r>
    </w:p>
    <w:p w14:paraId="7D6276C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"Elapsed time: "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time.count</w:t>
      </w:r>
      <w:proofErr w:type="spellEnd"/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()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" seconds"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5749E2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5E4AFA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0;</w:t>
      </w:r>
    </w:p>
    <w:p w14:paraId="5133D0A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4BD8132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B635E0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Utils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spellStart"/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getMin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a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b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 {</w:t>
      </w:r>
    </w:p>
    <w:p w14:paraId="6E1B792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min(</w:t>
      </w:r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min(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a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b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),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c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); </w:t>
      </w:r>
    </w:p>
    <w:p w14:paraId="2F04A17E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5FB4393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003AFA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Utils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spellStart"/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returnUglyNumber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 {</w:t>
      </w:r>
    </w:p>
    <w:p w14:paraId="4877384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vector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&lt;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&gt;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);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 array to store numbers</w:t>
      </w:r>
    </w:p>
    <w:p w14:paraId="20B6804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0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 1;</w:t>
      </w:r>
    </w:p>
    <w:p w14:paraId="14646CD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//</w:t>
      </w:r>
    </w:p>
    <w:p w14:paraId="6BAFC19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i2 = 0;</w:t>
      </w:r>
    </w:p>
    <w:p w14:paraId="50A320D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i3 = 0;</w:t>
      </w:r>
    </w:p>
    <w:p w14:paraId="1D2EACB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i5 = 0;</w:t>
      </w:r>
    </w:p>
    <w:p w14:paraId="22A5E56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nextMultipleOf2 = 2;</w:t>
      </w:r>
    </w:p>
    <w:p w14:paraId="515EFF0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nextMultipleOf3 = 3;</w:t>
      </w:r>
    </w:p>
    <w:p w14:paraId="446AA27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nextMultipleOf5 = 5;</w:t>
      </w:r>
    </w:p>
    <w:p w14:paraId="49E83AF3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D2A563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</w:p>
    <w:p w14:paraId="0C396E7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// for loop loops util 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i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index reaches the value of n, thus creating </w:t>
      </w:r>
      <w:proofErr w:type="spellStart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>n</w:t>
      </w:r>
      <w:proofErr w:type="spellEnd"/>
      <w:r w:rsidRPr="00331396">
        <w:rPr>
          <w:rFonts w:ascii="Courier New" w:hAnsi="Courier New" w:cs="Courier New"/>
          <w:color w:val="008000"/>
          <w:sz w:val="20"/>
          <w:lang w:val="en-US" w:eastAsia="lt-LT"/>
        </w:rPr>
        <w:t xml:space="preserve"> ugly numbers.</w:t>
      </w:r>
    </w:p>
    <w:p w14:paraId="124EBA6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 1;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++) {</w:t>
      </w:r>
    </w:p>
    <w:p w14:paraId="71518A4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getMin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nextMultipleOf2, nextMultipleOf3, nextMultipleOf5);</w:t>
      </w:r>
    </w:p>
    <w:p w14:paraId="6031F073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6E249F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23C489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== nextMultipleOf2) {</w:t>
      </w:r>
    </w:p>
    <w:p w14:paraId="3DB8D99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i2++;</w:t>
      </w:r>
    </w:p>
    <w:p w14:paraId="7780337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nextMultipleOf2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i2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* 2;</w:t>
      </w:r>
    </w:p>
    <w:p w14:paraId="0C42821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E8598E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6489D82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== nextMultipleOf3) {</w:t>
      </w:r>
    </w:p>
    <w:p w14:paraId="7ACF3CC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i3++;</w:t>
      </w:r>
    </w:p>
    <w:p w14:paraId="7B5C3D4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nextMultipleOf3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i3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* 3;</w:t>
      </w:r>
    </w:p>
    <w:p w14:paraId="1CA74DE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5964FFB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2B31D6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nextNumber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== nextMultipleOf5) {</w:t>
      </w:r>
    </w:p>
    <w:p w14:paraId="7C7B8693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i5++;</w:t>
      </w:r>
    </w:p>
    <w:p w14:paraId="29E6C245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nextMultipleOf5 =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i5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* 5;</w:t>
      </w:r>
    </w:p>
    <w:p w14:paraId="14B7972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22D7A1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}</w:t>
      </w:r>
    </w:p>
    <w:p w14:paraId="05B1D1E6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uglyNumbers</w:t>
      </w:r>
      <w:proofErr w:type="spellEnd"/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[</w:t>
      </w:r>
      <w:proofErr w:type="gramEnd"/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- 1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]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1CE1C9B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2B2C14B1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5228E7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lastRenderedPageBreak/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29C1102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Simple method to return n value</w:t>
      </w:r>
    </w:p>
    <w:p w14:paraId="6E9476B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509C05B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&lt;returns&gt;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the integer value of n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&lt;/returns&gt;</w:t>
      </w:r>
    </w:p>
    <w:p w14:paraId="0C93AA87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InOut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spellStart"/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ReadN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() {</w:t>
      </w:r>
    </w:p>
    <w:p w14:paraId="1801B23F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n;</w:t>
      </w:r>
    </w:p>
    <w:p w14:paraId="141FCD0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"Write an integer value for which ugly number you want to get:"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308D9C9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cin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&gt;&gt;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n;</w:t>
      </w:r>
    </w:p>
    <w:p w14:paraId="2597CAD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n;</w:t>
      </w:r>
    </w:p>
    <w:p w14:paraId="4B4E47C4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15240EF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&lt;summary&gt;</w:t>
      </w:r>
    </w:p>
    <w:p w14:paraId="235F98CA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>/// Simple method to return the ugly number value</w:t>
      </w:r>
    </w:p>
    <w:p w14:paraId="25753C8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&lt;/summary&gt;</w:t>
      </w:r>
    </w:p>
    <w:p w14:paraId="1DA0A56C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name="n"&gt;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integer value of n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36F6DC8D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///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&lt;param name="</w:t>
      </w:r>
      <w:proofErr w:type="spellStart"/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"&gt;</w:t>
      </w:r>
      <w:r w:rsidRPr="00331396">
        <w:rPr>
          <w:rFonts w:ascii="Courier New" w:hAnsi="Courier New" w:cs="Courier New"/>
          <w:color w:val="006400"/>
          <w:sz w:val="20"/>
          <w:lang w:val="en-US" w:eastAsia="lt-LT"/>
        </w:rPr>
        <w:t xml:space="preserve"> integer value of the ugly number </w:t>
      </w:r>
      <w:r w:rsidRPr="00331396">
        <w:rPr>
          <w:rFonts w:ascii="Courier New" w:hAnsi="Courier New" w:cs="Courier New"/>
          <w:color w:val="A9A9A9"/>
          <w:sz w:val="20"/>
          <w:lang w:val="en-US" w:eastAsia="lt-LT"/>
        </w:rPr>
        <w:t>&lt;/param&gt;</w:t>
      </w:r>
    </w:p>
    <w:p w14:paraId="3777EF88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331396">
        <w:rPr>
          <w:rFonts w:ascii="Courier New" w:hAnsi="Courier New" w:cs="Courier New"/>
          <w:color w:val="2B91AF"/>
          <w:sz w:val="20"/>
          <w:lang w:val="en-US" w:eastAsia="lt-LT"/>
        </w:rPr>
        <w:t>InOut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::</w:t>
      </w:r>
      <w:proofErr w:type="spellStart"/>
      <w:proofErr w:type="gram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PrintToScreen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331396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) {</w:t>
      </w:r>
    </w:p>
    <w:p w14:paraId="0F2CF3E0" w14:textId="77777777" w:rsidR="00331396" w:rsidRPr="00331396" w:rsidRDefault="00331396" w:rsidP="0033139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cout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n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>th</w:t>
      </w:r>
      <w:proofErr w:type="spellEnd"/>
      <w:r w:rsidRPr="00331396">
        <w:rPr>
          <w:rFonts w:ascii="Courier New" w:hAnsi="Courier New" w:cs="Courier New"/>
          <w:color w:val="A31515"/>
          <w:sz w:val="20"/>
          <w:lang w:val="en-US" w:eastAsia="lt-LT"/>
        </w:rPr>
        <w:t xml:space="preserve"> ugly number is: "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808080"/>
          <w:sz w:val="20"/>
          <w:lang w:val="en-US" w:eastAsia="lt-LT"/>
        </w:rPr>
        <w:t>uglyNumber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331396">
        <w:rPr>
          <w:rFonts w:ascii="Courier New" w:hAnsi="Courier New" w:cs="Courier New"/>
          <w:color w:val="008080"/>
          <w:sz w:val="20"/>
          <w:lang w:val="en-US" w:eastAsia="lt-LT"/>
        </w:rPr>
        <w:t>&lt;&lt;</w:t>
      </w: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endl</w:t>
      </w:r>
      <w:proofErr w:type="spellEnd"/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E6387B8" w14:textId="4A948615" w:rsidR="00DD1E76" w:rsidRPr="00331396" w:rsidRDefault="00331396" w:rsidP="00331396">
      <w:pPr>
        <w:ind w:firstLine="0"/>
        <w:jc w:val="left"/>
        <w:rPr>
          <w:rFonts w:ascii="Arial" w:hAnsi="Arial"/>
          <w:bCs/>
          <w:snapToGrid w:val="0"/>
          <w:kern w:val="28"/>
          <w:sz w:val="28"/>
        </w:rPr>
      </w:pPr>
      <w:r w:rsidRPr="00331396">
        <w:rPr>
          <w:rFonts w:ascii="Courier New" w:hAnsi="Courier New" w:cs="Courier New"/>
          <w:color w:val="000000"/>
          <w:sz w:val="20"/>
          <w:lang w:val="en-US" w:eastAsia="lt-LT"/>
        </w:rPr>
        <w:t>}</w:t>
      </w:r>
      <w:r w:rsidR="001C2F71" w:rsidRPr="00331396">
        <w:rPr>
          <w:rFonts w:ascii="Arial" w:hAnsi="Arial"/>
          <w:bCs/>
          <w:snapToGrid w:val="0"/>
          <w:kern w:val="28"/>
          <w:sz w:val="28"/>
        </w:rPr>
        <w:br w:type="page"/>
      </w:r>
    </w:p>
    <w:p w14:paraId="59C97D89" w14:textId="4824BB2E" w:rsidR="00DD1E76" w:rsidRPr="00DD1E76" w:rsidRDefault="00DD1E76" w:rsidP="00DD1E76">
      <w:pPr>
        <w:pStyle w:val="ListParagraph"/>
        <w:numPr>
          <w:ilvl w:val="1"/>
          <w:numId w:val="47"/>
        </w:numPr>
        <w:jc w:val="left"/>
        <w:rPr>
          <w:rFonts w:ascii="Arial" w:hAnsi="Arial"/>
          <w:b/>
          <w:snapToGrid w:val="0"/>
          <w:kern w:val="28"/>
          <w:sz w:val="28"/>
        </w:rPr>
      </w:pPr>
      <w:r>
        <w:rPr>
          <w:noProof/>
        </w:rPr>
        <w:lastRenderedPageBreak/>
        <w:t>Pradiniai Duomenys ir Rezultatai</w:t>
      </w:r>
    </w:p>
    <w:p w14:paraId="442DBC29" w14:textId="1BE11F37" w:rsidR="00DD1E76" w:rsidRDefault="00DD1E76" w:rsidP="00DD1E76">
      <w:pPr>
        <w:pStyle w:val="ListParagraph"/>
        <w:ind w:left="792" w:firstLine="0"/>
        <w:jc w:val="left"/>
        <w:rPr>
          <w:rFonts w:ascii="Arial" w:hAnsi="Arial"/>
          <w:b/>
          <w:snapToGrid w:val="0"/>
          <w:kern w:val="28"/>
          <w:sz w:val="28"/>
        </w:rPr>
      </w:pPr>
    </w:p>
    <w:p w14:paraId="267739A1" w14:textId="2435F166" w:rsidR="001D0E1A" w:rsidRDefault="001D0E1A" w:rsidP="00DD1E76">
      <w:pPr>
        <w:pStyle w:val="ListParagraph"/>
        <w:ind w:left="792"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rPr>
          <w:rFonts w:ascii="Arial" w:hAnsi="Arial"/>
          <w:b/>
          <w:snapToGrid w:val="0"/>
          <w:kern w:val="28"/>
          <w:sz w:val="28"/>
        </w:rPr>
        <w:t>Testas 1:</w:t>
      </w:r>
    </w:p>
    <w:p w14:paraId="46CE954C" w14:textId="77777777" w:rsidR="001C2F71" w:rsidRDefault="001D0E1A" w:rsidP="001C2F71">
      <w:pPr>
        <w:pStyle w:val="ListParagraph"/>
        <w:ind w:left="792" w:firstLine="648"/>
        <w:jc w:val="left"/>
        <w:rPr>
          <w:rFonts w:ascii="Arial" w:hAnsi="Arial"/>
          <w:bCs/>
          <w:snapToGrid w:val="0"/>
          <w:kern w:val="28"/>
          <w:szCs w:val="16"/>
          <w:lang w:val="en-US"/>
        </w:rPr>
      </w:pPr>
      <w:r>
        <w:rPr>
          <w:rFonts w:ascii="Arial" w:hAnsi="Arial"/>
          <w:bCs/>
          <w:snapToGrid w:val="0"/>
          <w:kern w:val="28"/>
          <w:szCs w:val="16"/>
        </w:rPr>
        <w:t xml:space="preserve">Pirmajam testui nusprendžiau įvesti užduotyje nurodytą </w:t>
      </w:r>
      <w:r w:rsidR="001C2F71">
        <w:rPr>
          <w:rFonts w:ascii="Arial" w:hAnsi="Arial"/>
          <w:bCs/>
          <w:snapToGrid w:val="0"/>
          <w:kern w:val="28"/>
          <w:szCs w:val="16"/>
        </w:rPr>
        <w:t xml:space="preserve">įvesties reikšmę: </w:t>
      </w:r>
      <w:r w:rsidR="001C2F71">
        <w:rPr>
          <w:rFonts w:ascii="Arial" w:hAnsi="Arial"/>
          <w:bCs/>
          <w:snapToGrid w:val="0"/>
          <w:kern w:val="28"/>
          <w:szCs w:val="16"/>
          <w:lang w:val="en-US"/>
        </w:rPr>
        <w:t>1500.</w:t>
      </w:r>
    </w:p>
    <w:p w14:paraId="447A94EB" w14:textId="29A49140" w:rsidR="001D0E1A" w:rsidRDefault="001C2F71" w:rsidP="00DD1E76">
      <w:pPr>
        <w:pStyle w:val="ListParagraph"/>
        <w:ind w:left="792" w:firstLine="0"/>
        <w:jc w:val="left"/>
        <w:rPr>
          <w:rFonts w:ascii="Arial" w:hAnsi="Arial"/>
          <w:bCs/>
          <w:snapToGrid w:val="0"/>
          <w:kern w:val="28"/>
          <w:szCs w:val="16"/>
        </w:rPr>
      </w:pP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Programa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greitai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suveikia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ir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per 0.0675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milisekundes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r>
        <w:rPr>
          <w:rFonts w:ascii="Arial" w:hAnsi="Arial"/>
          <w:bCs/>
          <w:snapToGrid w:val="0"/>
          <w:kern w:val="28"/>
          <w:szCs w:val="16"/>
        </w:rPr>
        <w:t xml:space="preserve">duoda atsakymą: </w:t>
      </w:r>
      <w:r w:rsidRPr="001C2F71">
        <w:rPr>
          <w:rFonts w:ascii="Arial" w:hAnsi="Arial"/>
          <w:bCs/>
          <w:snapToGrid w:val="0"/>
          <w:kern w:val="28"/>
          <w:szCs w:val="16"/>
        </w:rPr>
        <w:t>859963392</w:t>
      </w:r>
    </w:p>
    <w:p w14:paraId="296509EF" w14:textId="77777777" w:rsidR="001C2F71" w:rsidRPr="001C2F71" w:rsidRDefault="001C2F71" w:rsidP="00DD1E76">
      <w:pPr>
        <w:pStyle w:val="ListParagraph"/>
        <w:ind w:left="792" w:firstLine="0"/>
        <w:jc w:val="left"/>
        <w:rPr>
          <w:rFonts w:ascii="Arial" w:hAnsi="Arial"/>
          <w:bCs/>
          <w:snapToGrid w:val="0"/>
          <w:kern w:val="28"/>
          <w:szCs w:val="16"/>
        </w:rPr>
      </w:pPr>
    </w:p>
    <w:p w14:paraId="76E068D5" w14:textId="77777777" w:rsidR="001C2F71" w:rsidRDefault="001D0E1A" w:rsidP="001C2F71">
      <w:pPr>
        <w:ind w:left="720" w:hanging="1004"/>
        <w:jc w:val="left"/>
        <w:rPr>
          <w:rFonts w:ascii="Arial" w:hAnsi="Arial"/>
          <w:b/>
          <w:snapToGrid w:val="0"/>
          <w:kern w:val="28"/>
          <w:sz w:val="28"/>
        </w:rPr>
      </w:pPr>
      <w:r w:rsidRPr="001D0E1A">
        <w:rPr>
          <w:rFonts w:ascii="Arial" w:hAnsi="Arial"/>
          <w:b/>
          <w:noProof/>
          <w:snapToGrid w:val="0"/>
          <w:kern w:val="28"/>
          <w:sz w:val="28"/>
        </w:rPr>
        <w:drawing>
          <wp:inline distT="0" distB="0" distL="0" distR="0" wp14:anchorId="2F399ADE" wp14:editId="43B1ED15">
            <wp:extent cx="6299835" cy="305879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D7D0" w14:textId="77777777" w:rsidR="001C2F71" w:rsidRDefault="001C2F71" w:rsidP="001C2F71">
      <w:pPr>
        <w:ind w:left="720" w:hanging="1004"/>
        <w:jc w:val="left"/>
        <w:rPr>
          <w:rFonts w:ascii="Arial" w:hAnsi="Arial"/>
          <w:b/>
          <w:snapToGrid w:val="0"/>
          <w:kern w:val="28"/>
          <w:sz w:val="28"/>
        </w:rPr>
      </w:pPr>
    </w:p>
    <w:p w14:paraId="1C448C16" w14:textId="77777777" w:rsidR="001C2F71" w:rsidRDefault="001C2F71" w:rsidP="001C2F71">
      <w:pPr>
        <w:ind w:left="720" w:hanging="1004"/>
        <w:jc w:val="left"/>
        <w:rPr>
          <w:rFonts w:ascii="Arial" w:hAnsi="Arial"/>
          <w:b/>
          <w:snapToGrid w:val="0"/>
          <w:kern w:val="28"/>
          <w:sz w:val="28"/>
        </w:rPr>
      </w:pPr>
    </w:p>
    <w:p w14:paraId="3B3A3AAC" w14:textId="77777777" w:rsidR="001C2F71" w:rsidRDefault="001C2F71" w:rsidP="001C2F71">
      <w:pPr>
        <w:ind w:left="720" w:firstLine="0"/>
        <w:jc w:val="left"/>
        <w:rPr>
          <w:rFonts w:ascii="Arial" w:hAnsi="Arial"/>
          <w:b/>
          <w:snapToGrid w:val="0"/>
          <w:kern w:val="28"/>
          <w:sz w:val="28"/>
          <w:lang w:val="en-US"/>
        </w:rPr>
      </w:pPr>
      <w:r>
        <w:rPr>
          <w:rFonts w:ascii="Arial" w:hAnsi="Arial"/>
          <w:b/>
          <w:snapToGrid w:val="0"/>
          <w:kern w:val="28"/>
          <w:sz w:val="28"/>
        </w:rPr>
        <w:t>Testas</w:t>
      </w:r>
      <w:r>
        <w:rPr>
          <w:rFonts w:ascii="Arial" w:hAnsi="Arial"/>
          <w:b/>
          <w:snapToGrid w:val="0"/>
          <w:kern w:val="28"/>
          <w:sz w:val="28"/>
          <w:lang w:val="en-US"/>
        </w:rPr>
        <w:t xml:space="preserve"> 2:</w:t>
      </w:r>
    </w:p>
    <w:p w14:paraId="24EE9F7C" w14:textId="2AEFAF3F" w:rsidR="001C2F71" w:rsidRDefault="001C2F71" w:rsidP="001C2F71">
      <w:pPr>
        <w:ind w:left="720" w:firstLine="0"/>
        <w:jc w:val="left"/>
        <w:rPr>
          <w:rFonts w:ascii="Arial" w:hAnsi="Arial"/>
          <w:bCs/>
          <w:snapToGrid w:val="0"/>
          <w:kern w:val="28"/>
          <w:szCs w:val="16"/>
          <w:lang w:val="en-US"/>
        </w:rPr>
      </w:pPr>
      <w:r>
        <w:rPr>
          <w:rFonts w:ascii="Arial" w:hAnsi="Arial"/>
          <w:b/>
          <w:snapToGrid w:val="0"/>
          <w:kern w:val="28"/>
          <w:sz w:val="28"/>
        </w:rPr>
        <w:tab/>
      </w:r>
      <w:r>
        <w:rPr>
          <w:rFonts w:ascii="Arial" w:hAnsi="Arial"/>
          <w:bCs/>
          <w:snapToGrid w:val="0"/>
          <w:kern w:val="28"/>
          <w:szCs w:val="16"/>
        </w:rPr>
        <w:t xml:space="preserve">Antrajam testui nutariau pasirinkti vieną iš duotų reikšmių: </w:t>
      </w:r>
      <w:r>
        <w:rPr>
          <w:rFonts w:ascii="Arial" w:hAnsi="Arial"/>
          <w:bCs/>
          <w:snapToGrid w:val="0"/>
          <w:kern w:val="28"/>
          <w:szCs w:val="16"/>
          <w:lang w:val="en-US"/>
        </w:rPr>
        <w:t>10.</w:t>
      </w:r>
    </w:p>
    <w:p w14:paraId="55629791" w14:textId="4D141754" w:rsidR="001C2F71" w:rsidRDefault="001C2F71" w:rsidP="001C2F71">
      <w:pPr>
        <w:pStyle w:val="ListParagraph"/>
        <w:ind w:left="792" w:firstLine="0"/>
        <w:jc w:val="left"/>
        <w:rPr>
          <w:rFonts w:ascii="Arial" w:hAnsi="Arial"/>
          <w:bCs/>
          <w:snapToGrid w:val="0"/>
          <w:kern w:val="28"/>
          <w:szCs w:val="16"/>
        </w:rPr>
      </w:pP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Programa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greitai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suveikia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ir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per 0.054 </w:t>
      </w:r>
      <w:proofErr w:type="spellStart"/>
      <w:r>
        <w:rPr>
          <w:rFonts w:ascii="Arial" w:hAnsi="Arial"/>
          <w:bCs/>
          <w:snapToGrid w:val="0"/>
          <w:kern w:val="28"/>
          <w:szCs w:val="16"/>
          <w:lang w:val="en-US"/>
        </w:rPr>
        <w:t>milisekundes</w:t>
      </w:r>
      <w:proofErr w:type="spellEnd"/>
      <w:r>
        <w:rPr>
          <w:rFonts w:ascii="Arial" w:hAnsi="Arial"/>
          <w:bCs/>
          <w:snapToGrid w:val="0"/>
          <w:kern w:val="28"/>
          <w:szCs w:val="16"/>
          <w:lang w:val="en-US"/>
        </w:rPr>
        <w:t xml:space="preserve"> </w:t>
      </w:r>
      <w:r>
        <w:rPr>
          <w:rFonts w:ascii="Arial" w:hAnsi="Arial"/>
          <w:bCs/>
          <w:snapToGrid w:val="0"/>
          <w:kern w:val="28"/>
          <w:szCs w:val="16"/>
        </w:rPr>
        <w:t>duo</w:t>
      </w:r>
      <w:r w:rsidR="00ED7F1E">
        <w:rPr>
          <w:rFonts w:ascii="Arial" w:hAnsi="Arial"/>
          <w:bCs/>
          <w:snapToGrid w:val="0"/>
          <w:kern w:val="28"/>
          <w:szCs w:val="16"/>
        </w:rPr>
        <w:t>tą</w:t>
      </w:r>
      <w:r>
        <w:rPr>
          <w:rFonts w:ascii="Arial" w:hAnsi="Arial"/>
          <w:bCs/>
          <w:snapToGrid w:val="0"/>
          <w:kern w:val="28"/>
          <w:szCs w:val="16"/>
        </w:rPr>
        <w:t xml:space="preserve"> atsakymą: 12</w:t>
      </w:r>
    </w:p>
    <w:p w14:paraId="4822CC6B" w14:textId="77777777" w:rsidR="001C2F71" w:rsidRDefault="001C2F71" w:rsidP="001C2F71">
      <w:pPr>
        <w:ind w:left="720" w:firstLine="0"/>
        <w:jc w:val="left"/>
        <w:rPr>
          <w:rFonts w:ascii="Arial" w:hAnsi="Arial"/>
          <w:bCs/>
          <w:snapToGrid w:val="0"/>
          <w:kern w:val="28"/>
          <w:szCs w:val="16"/>
          <w:lang w:val="en-US"/>
        </w:rPr>
      </w:pPr>
    </w:p>
    <w:p w14:paraId="1CE40198" w14:textId="1F6A5B2A" w:rsidR="00DD1E76" w:rsidRPr="00DD1E76" w:rsidRDefault="001C2F71" w:rsidP="001C2F71">
      <w:pPr>
        <w:ind w:left="720" w:hanging="1004"/>
        <w:jc w:val="left"/>
        <w:rPr>
          <w:rFonts w:ascii="Arial" w:hAnsi="Arial"/>
          <w:b/>
          <w:snapToGrid w:val="0"/>
          <w:kern w:val="28"/>
          <w:sz w:val="28"/>
        </w:rPr>
      </w:pPr>
      <w:r w:rsidRPr="001C2F71">
        <w:rPr>
          <w:rFonts w:ascii="Arial" w:hAnsi="Arial"/>
          <w:b/>
          <w:noProof/>
          <w:snapToGrid w:val="0"/>
          <w:kern w:val="28"/>
          <w:sz w:val="28"/>
        </w:rPr>
        <w:drawing>
          <wp:inline distT="0" distB="0" distL="0" distR="0" wp14:anchorId="4E382735" wp14:editId="0CBC32A6">
            <wp:extent cx="6299835" cy="27876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6" w:rsidRPr="00DD1E76">
        <w:rPr>
          <w:rFonts w:ascii="Arial" w:hAnsi="Arial"/>
          <w:b/>
          <w:snapToGrid w:val="0"/>
          <w:kern w:val="28"/>
          <w:sz w:val="28"/>
        </w:rPr>
        <w:br w:type="page"/>
      </w:r>
    </w:p>
    <w:p w14:paraId="2327E6C6" w14:textId="77777777" w:rsidR="00DD1E76" w:rsidRPr="00DD1E76" w:rsidRDefault="00DD1E76" w:rsidP="00DD1E76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</w:p>
    <w:p w14:paraId="128897BC" w14:textId="1D31CAF6" w:rsidR="00DD1E76" w:rsidRDefault="00DD1E76" w:rsidP="00DD1E76"/>
    <w:p w14:paraId="1A43F3AB" w14:textId="77777777" w:rsidR="00DD1E76" w:rsidRPr="00DD1E76" w:rsidRDefault="00DD1E76" w:rsidP="00DD1E76"/>
    <w:sectPr w:rsidR="00DD1E76" w:rsidRPr="00DD1E76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92C1" w14:textId="77777777" w:rsidR="00F74803" w:rsidRDefault="00F74803">
      <w:r>
        <w:separator/>
      </w:r>
    </w:p>
  </w:endnote>
  <w:endnote w:type="continuationSeparator" w:id="0">
    <w:p w14:paraId="627CD074" w14:textId="77777777" w:rsidR="00F74803" w:rsidRDefault="00F7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C18D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29F12759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830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C439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8036" w14:textId="77777777" w:rsidR="00F74803" w:rsidRDefault="00F74803">
      <w:r>
        <w:separator/>
      </w:r>
    </w:p>
  </w:footnote>
  <w:footnote w:type="continuationSeparator" w:id="0">
    <w:p w14:paraId="1DD05691" w14:textId="77777777" w:rsidR="00F74803" w:rsidRDefault="00F74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533D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D133DE4"/>
    <w:multiLevelType w:val="hybridMultilevel"/>
    <w:tmpl w:val="127E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58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0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1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3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734966307">
    <w:abstractNumId w:val="38"/>
  </w:num>
  <w:num w:numId="2" w16cid:durableId="1244224396">
    <w:abstractNumId w:val="25"/>
  </w:num>
  <w:num w:numId="3" w16cid:durableId="1192257839">
    <w:abstractNumId w:val="37"/>
  </w:num>
  <w:num w:numId="4" w16cid:durableId="1004627309">
    <w:abstractNumId w:val="24"/>
  </w:num>
  <w:num w:numId="5" w16cid:durableId="428042478">
    <w:abstractNumId w:val="34"/>
  </w:num>
  <w:num w:numId="6" w16cid:durableId="1319263707">
    <w:abstractNumId w:val="41"/>
  </w:num>
  <w:num w:numId="7" w16cid:durableId="1476489466">
    <w:abstractNumId w:val="12"/>
  </w:num>
  <w:num w:numId="8" w16cid:durableId="23362041">
    <w:abstractNumId w:val="10"/>
  </w:num>
  <w:num w:numId="9" w16cid:durableId="846017676">
    <w:abstractNumId w:val="13"/>
  </w:num>
  <w:num w:numId="10" w16cid:durableId="1486505044">
    <w:abstractNumId w:val="30"/>
  </w:num>
  <w:num w:numId="11" w16cid:durableId="1244100779">
    <w:abstractNumId w:val="20"/>
  </w:num>
  <w:num w:numId="12" w16cid:durableId="358776085">
    <w:abstractNumId w:val="27"/>
  </w:num>
  <w:num w:numId="13" w16cid:durableId="857888419">
    <w:abstractNumId w:val="11"/>
  </w:num>
  <w:num w:numId="14" w16cid:durableId="69734216">
    <w:abstractNumId w:val="29"/>
  </w:num>
  <w:num w:numId="15" w16cid:durableId="2124375435">
    <w:abstractNumId w:val="15"/>
  </w:num>
  <w:num w:numId="16" w16cid:durableId="257178151">
    <w:abstractNumId w:val="40"/>
  </w:num>
  <w:num w:numId="17" w16cid:durableId="432749682">
    <w:abstractNumId w:val="16"/>
  </w:num>
  <w:num w:numId="18" w16cid:durableId="2106530041">
    <w:abstractNumId w:val="13"/>
  </w:num>
  <w:num w:numId="19" w16cid:durableId="925335294">
    <w:abstractNumId w:val="19"/>
  </w:num>
  <w:num w:numId="20" w16cid:durableId="807862972">
    <w:abstractNumId w:val="17"/>
  </w:num>
  <w:num w:numId="21" w16cid:durableId="1848130365">
    <w:abstractNumId w:val="21"/>
  </w:num>
  <w:num w:numId="22" w16cid:durableId="128405241">
    <w:abstractNumId w:val="42"/>
  </w:num>
  <w:num w:numId="23" w16cid:durableId="1868639243">
    <w:abstractNumId w:val="14"/>
  </w:num>
  <w:num w:numId="24" w16cid:durableId="538786646">
    <w:abstractNumId w:val="31"/>
  </w:num>
  <w:num w:numId="25" w16cid:durableId="1993364281">
    <w:abstractNumId w:val="36"/>
  </w:num>
  <w:num w:numId="26" w16cid:durableId="431822819">
    <w:abstractNumId w:val="18"/>
  </w:num>
  <w:num w:numId="27" w16cid:durableId="317223253">
    <w:abstractNumId w:val="32"/>
  </w:num>
  <w:num w:numId="28" w16cid:durableId="966394478">
    <w:abstractNumId w:val="43"/>
  </w:num>
  <w:num w:numId="29" w16cid:durableId="428278965">
    <w:abstractNumId w:val="28"/>
  </w:num>
  <w:num w:numId="30" w16cid:durableId="1407604244">
    <w:abstractNumId w:val="26"/>
  </w:num>
  <w:num w:numId="31" w16cid:durableId="1475021568">
    <w:abstractNumId w:val="22"/>
  </w:num>
  <w:num w:numId="32" w16cid:durableId="1764296043">
    <w:abstractNumId w:val="23"/>
  </w:num>
  <w:num w:numId="33" w16cid:durableId="461117807">
    <w:abstractNumId w:val="43"/>
  </w:num>
  <w:num w:numId="34" w16cid:durableId="1517697464">
    <w:abstractNumId w:val="39"/>
  </w:num>
  <w:num w:numId="35" w16cid:durableId="163710691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78878211">
    <w:abstractNumId w:val="9"/>
  </w:num>
  <w:num w:numId="37" w16cid:durableId="2031249235">
    <w:abstractNumId w:val="7"/>
  </w:num>
  <w:num w:numId="38" w16cid:durableId="31924747">
    <w:abstractNumId w:val="6"/>
  </w:num>
  <w:num w:numId="39" w16cid:durableId="667103495">
    <w:abstractNumId w:val="5"/>
  </w:num>
  <w:num w:numId="40" w16cid:durableId="93092480">
    <w:abstractNumId w:val="4"/>
  </w:num>
  <w:num w:numId="41" w16cid:durableId="1053234263">
    <w:abstractNumId w:val="8"/>
  </w:num>
  <w:num w:numId="42" w16cid:durableId="502430528">
    <w:abstractNumId w:val="3"/>
  </w:num>
  <w:num w:numId="43" w16cid:durableId="670184000">
    <w:abstractNumId w:val="2"/>
  </w:num>
  <w:num w:numId="44" w16cid:durableId="1827240913">
    <w:abstractNumId w:val="1"/>
  </w:num>
  <w:num w:numId="45" w16cid:durableId="128282453">
    <w:abstractNumId w:val="0"/>
  </w:num>
  <w:num w:numId="46" w16cid:durableId="1536311165">
    <w:abstractNumId w:val="33"/>
  </w:num>
  <w:num w:numId="47" w16cid:durableId="3648664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C7B92"/>
    <w:rsid w:val="000D7125"/>
    <w:rsid w:val="000F7F7F"/>
    <w:rsid w:val="00100F55"/>
    <w:rsid w:val="001315CA"/>
    <w:rsid w:val="0015714D"/>
    <w:rsid w:val="0016215D"/>
    <w:rsid w:val="00170F4F"/>
    <w:rsid w:val="001C2F71"/>
    <w:rsid w:val="001D0E1A"/>
    <w:rsid w:val="001E733B"/>
    <w:rsid w:val="001F0046"/>
    <w:rsid w:val="00223B27"/>
    <w:rsid w:val="00260F87"/>
    <w:rsid w:val="0026528E"/>
    <w:rsid w:val="00291C8F"/>
    <w:rsid w:val="002949A3"/>
    <w:rsid w:val="002C540A"/>
    <w:rsid w:val="002C56BD"/>
    <w:rsid w:val="002E3EF8"/>
    <w:rsid w:val="00322B4F"/>
    <w:rsid w:val="00331396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13A79"/>
    <w:rsid w:val="0052026C"/>
    <w:rsid w:val="00531F74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A049DD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DD1E76"/>
    <w:rsid w:val="00E03A86"/>
    <w:rsid w:val="00E55394"/>
    <w:rsid w:val="00E768B1"/>
    <w:rsid w:val="00EA7E22"/>
    <w:rsid w:val="00EB0590"/>
    <w:rsid w:val="00EB5168"/>
    <w:rsid w:val="00ED7F1E"/>
    <w:rsid w:val="00F16C66"/>
    <w:rsid w:val="00F32903"/>
    <w:rsid w:val="00F45991"/>
    <w:rsid w:val="00F7101F"/>
    <w:rsid w:val="00F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41322"/>
  <w15:docId w15:val="{00CC6CAB-9A9E-4BBC-9A93-8ADA7A7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DD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489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Martynas Kuliešius</cp:lastModifiedBy>
  <cp:revision>19</cp:revision>
  <cp:lastPrinted>2023-02-15T01:14:00Z</cp:lastPrinted>
  <dcterms:created xsi:type="dcterms:W3CDTF">2014-04-04T06:05:00Z</dcterms:created>
  <dcterms:modified xsi:type="dcterms:W3CDTF">2023-02-15T01:14:00Z</dcterms:modified>
  <cp:contentStatus/>
</cp:coreProperties>
</file>