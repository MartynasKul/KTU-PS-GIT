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E291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0A40A23B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</w:p>
    <w:p w14:paraId="6C9C64D5" w14:textId="77777777" w:rsidR="00F15C61" w:rsidRPr="00F15C61" w:rsidRDefault="000D2FC9" w:rsidP="00BD6F9E">
      <w:pPr>
        <w:spacing w:before="4400" w:after="200"/>
        <w:ind w:firstLine="0"/>
        <w:jc w:val="center"/>
        <w:rPr>
          <w:rFonts w:eastAsia="Calibri" w:cs="Times New Roman"/>
          <w:b/>
          <w:sz w:val="32"/>
          <w:szCs w:val="32"/>
        </w:rPr>
      </w:pPr>
      <w:r w:rsidRPr="000D2FC9">
        <w:rPr>
          <w:rFonts w:eastAsia="Calibri" w:cs="Times New Roman"/>
          <w:b/>
          <w:sz w:val="32"/>
          <w:szCs w:val="32"/>
        </w:rPr>
        <w:t xml:space="preserve">Modulio </w:t>
      </w:r>
      <w:r w:rsidR="00AA2C80">
        <w:rPr>
          <w:rFonts w:eastAsia="Calibri" w:cs="Times New Roman"/>
          <w:b/>
          <w:sz w:val="32"/>
          <w:szCs w:val="32"/>
        </w:rPr>
        <w:t>P175</w:t>
      </w:r>
      <w:r w:rsidRPr="000D2FC9">
        <w:rPr>
          <w:rFonts w:eastAsia="Calibri" w:cs="Times New Roman"/>
          <w:b/>
          <w:sz w:val="32"/>
          <w:szCs w:val="32"/>
        </w:rPr>
        <w:t>B1</w:t>
      </w:r>
      <w:r w:rsidR="00AA2C80">
        <w:rPr>
          <w:rFonts w:eastAsia="Calibri" w:cs="Times New Roman"/>
          <w:b/>
          <w:sz w:val="32"/>
          <w:szCs w:val="32"/>
        </w:rPr>
        <w:t>25</w:t>
      </w:r>
      <w:r w:rsidRPr="000D2FC9">
        <w:rPr>
          <w:rFonts w:eastAsia="Calibri" w:cs="Times New Roman"/>
          <w:b/>
          <w:sz w:val="32"/>
          <w:szCs w:val="32"/>
        </w:rPr>
        <w:t xml:space="preserve"> „</w:t>
      </w:r>
      <w:r w:rsidR="00AA2C80">
        <w:rPr>
          <w:rFonts w:eastAsia="Calibri" w:cs="Times New Roman"/>
          <w:b/>
          <w:sz w:val="32"/>
          <w:szCs w:val="32"/>
        </w:rPr>
        <w:t>Kompiuterių architektūra</w:t>
      </w:r>
      <w:r w:rsidRPr="000D2FC9">
        <w:rPr>
          <w:rFonts w:eastAsia="Calibri" w:cs="Times New Roman"/>
          <w:b/>
          <w:sz w:val="32"/>
          <w:szCs w:val="32"/>
        </w:rPr>
        <w:t>“</w:t>
      </w:r>
    </w:p>
    <w:p w14:paraId="46D53072" w14:textId="77777777" w:rsidR="00F15C61" w:rsidRPr="00F15C61" w:rsidRDefault="000D2FC9" w:rsidP="00F15C61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0D2FC9">
        <w:rPr>
          <w:rFonts w:eastAsia="Calibri" w:cs="Times New Roman"/>
          <w:sz w:val="28"/>
          <w:szCs w:val="28"/>
        </w:rPr>
        <w:t>Laboratorinio darbo aprašas (ataskaita)</w:t>
      </w:r>
    </w:p>
    <w:p w14:paraId="7BB062FF" w14:textId="77777777" w:rsidR="00F15C61" w:rsidRPr="00F15C61" w:rsidRDefault="002827D3" w:rsidP="00F15C61">
      <w:pPr>
        <w:spacing w:after="600"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2827D3">
        <w:rPr>
          <w:rFonts w:eastAsia="Calibri" w:cs="Times New Roman"/>
          <w:b/>
          <w:szCs w:val="28"/>
        </w:rPr>
        <w:t>Pirmas laboratorinis darbas (tema 1.3. Procesorius.  Valdymo ir operacinis įtaisai)</w:t>
      </w:r>
    </w:p>
    <w:tbl>
      <w:tblPr>
        <w:tblStyle w:val="TableGrid4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395"/>
      </w:tblGrid>
      <w:tr w:rsidR="00F15C61" w:rsidRPr="00F15C61" w14:paraId="48BEF181" w14:textId="77777777" w:rsidTr="00E03CC4">
        <w:trPr>
          <w:trHeight w:val="1042"/>
        </w:trPr>
        <w:tc>
          <w:tcPr>
            <w:tcW w:w="4923" w:type="dxa"/>
            <w:vMerge w:val="restart"/>
          </w:tcPr>
          <w:p w14:paraId="38D2CBD2" w14:textId="77777777" w:rsidR="00F15C61" w:rsidRPr="00F15C61" w:rsidRDefault="00F15C61" w:rsidP="00F15C61">
            <w:pPr>
              <w:spacing w:line="276" w:lineRule="auto"/>
              <w:ind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  <w:vAlign w:val="center"/>
          </w:tcPr>
          <w:p w14:paraId="09E20272" w14:textId="77777777" w:rsidR="00F15C61" w:rsidRPr="00F15C61" w:rsidRDefault="00AA2C80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Dėstytojas</w:t>
            </w:r>
            <w:r w:rsidR="00F15C61" w:rsidRPr="00F15C61">
              <w:rPr>
                <w:rFonts w:eastAsia="Calibri" w:cs="Times New Roman"/>
                <w:b/>
              </w:rPr>
              <w:t xml:space="preserve"> </w:t>
            </w:r>
          </w:p>
          <w:p w14:paraId="3E848A02" w14:textId="77777777" w:rsidR="00AA2C80" w:rsidRPr="00F15C61" w:rsidRDefault="00AA2C80" w:rsidP="00AA2C80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 w:rsidRPr="00911228">
              <w:rPr>
                <w:rFonts w:eastAsia="Calibri" w:cs="Times New Roman"/>
                <w:highlight w:val="yellow"/>
              </w:rPr>
              <w:t>Vardenis Pavardenis</w:t>
            </w:r>
          </w:p>
          <w:p w14:paraId="7DAF4A36" w14:textId="77777777" w:rsidR="00F15C61" w:rsidRPr="00F15C61" w:rsidRDefault="00F15C61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  <w:color w:val="A6A6A6"/>
              </w:rPr>
            </w:pPr>
          </w:p>
        </w:tc>
      </w:tr>
      <w:tr w:rsidR="00F15C61" w:rsidRPr="00F15C61" w14:paraId="47136632" w14:textId="77777777" w:rsidTr="00E03CC4">
        <w:trPr>
          <w:trHeight w:val="1845"/>
        </w:trPr>
        <w:tc>
          <w:tcPr>
            <w:tcW w:w="4923" w:type="dxa"/>
            <w:vMerge/>
          </w:tcPr>
          <w:p w14:paraId="6043AD50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4395" w:type="dxa"/>
          </w:tcPr>
          <w:p w14:paraId="1F5CD2E5" w14:textId="77777777" w:rsidR="00F15C61" w:rsidRPr="00F15C61" w:rsidRDefault="00F15C61" w:rsidP="00F15C61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F15C61" w:rsidRPr="00F15C61" w14:paraId="08A96DF0" w14:textId="77777777" w:rsidTr="00E03CC4">
        <w:trPr>
          <w:trHeight w:val="843"/>
        </w:trPr>
        <w:tc>
          <w:tcPr>
            <w:tcW w:w="4923" w:type="dxa"/>
            <w:vMerge/>
          </w:tcPr>
          <w:p w14:paraId="4E445F2F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</w:tcPr>
          <w:p w14:paraId="300471CE" w14:textId="77777777" w:rsidR="00F15C61" w:rsidRPr="00F15C61" w:rsidRDefault="000D2FC9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Studentas </w:t>
            </w:r>
          </w:p>
          <w:p w14:paraId="358EBC9C" w14:textId="465E6541" w:rsidR="00F15C61" w:rsidRPr="000B7D0A" w:rsidRDefault="000B7D0A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Martynas Kuliešius IFF-</w:t>
            </w:r>
            <w:r>
              <w:rPr>
                <w:rFonts w:eastAsia="Calibri" w:cs="Times New Roman"/>
                <w:lang w:val="en-US"/>
              </w:rPr>
              <w:t>1/9</w:t>
            </w:r>
          </w:p>
          <w:p w14:paraId="3FE67F2B" w14:textId="77777777" w:rsidR="00F15C61" w:rsidRPr="00F15C61" w:rsidRDefault="00F15C61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color w:val="A6A6A6"/>
              </w:rPr>
            </w:pPr>
          </w:p>
        </w:tc>
      </w:tr>
    </w:tbl>
    <w:p w14:paraId="66EB5771" w14:textId="1E5A2B16" w:rsidR="00F15C61" w:rsidRPr="00F15C61" w:rsidRDefault="00F15C61" w:rsidP="00F15C61">
      <w:pPr>
        <w:spacing w:before="3000"/>
        <w:ind w:firstLine="0"/>
        <w:jc w:val="center"/>
        <w:rPr>
          <w:rFonts w:eastAsia="Calibri" w:cs="Times New Roman"/>
          <w:b/>
          <w:szCs w:val="26"/>
        </w:rPr>
      </w:pPr>
      <w:r w:rsidRPr="00F15C61">
        <w:rPr>
          <w:rFonts w:eastAsia="Calibri" w:cs="Times New Roman"/>
          <w:b/>
          <w:szCs w:val="26"/>
        </w:rPr>
        <w:t>KAUNAS, 20</w:t>
      </w:r>
      <w:r w:rsidR="000B7D0A">
        <w:rPr>
          <w:rFonts w:eastAsia="Calibri" w:cs="Times New Roman"/>
          <w:b/>
          <w:szCs w:val="26"/>
        </w:rPr>
        <w:t>22</w:t>
      </w:r>
    </w:p>
    <w:p w14:paraId="6D868049" w14:textId="77777777" w:rsidR="003E241C" w:rsidRDefault="003E241C" w:rsidP="003E241C">
      <w:pPr>
        <w:spacing w:before="3000"/>
        <w:ind w:firstLine="0"/>
        <w:jc w:val="center"/>
        <w:rPr>
          <w:rFonts w:eastAsia="Calibri" w:cs="Times New Roman"/>
          <w:b/>
          <w:szCs w:val="26"/>
        </w:rPr>
        <w:sectPr w:rsidR="003E241C" w:rsidSect="00E45FFA">
          <w:headerReference w:type="default" r:id="rId8"/>
          <w:footerReference w:type="even" r:id="rId9"/>
          <w:footerReference w:type="default" r:id="rId10"/>
          <w:pgSz w:w="11906" w:h="16838" w:code="9"/>
          <w:pgMar w:top="1021" w:right="1021" w:bottom="1021" w:left="1134" w:header="567" w:footer="567" w:gutter="0"/>
          <w:cols w:space="1296"/>
          <w:docGrid w:linePitch="360"/>
        </w:sectPr>
      </w:pP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146612952"/>
        <w:docPartObj>
          <w:docPartGallery w:val="Table of Contents"/>
          <w:docPartUnique/>
        </w:docPartObj>
      </w:sdtPr>
      <w:sdtContent>
        <w:p w14:paraId="5BF4627C" w14:textId="77777777" w:rsidR="00726E44" w:rsidRPr="00067615" w:rsidRDefault="00726E44" w:rsidP="00726E44">
          <w:pPr>
            <w:pStyle w:val="TOCHeading"/>
          </w:pPr>
          <w:r w:rsidRPr="00067615">
            <w:t>Turinys</w:t>
          </w:r>
        </w:p>
        <w:p w14:paraId="49731387" w14:textId="77777777" w:rsidR="002827D3" w:rsidRDefault="00726E4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067615">
            <w:fldChar w:fldCharType="begin"/>
          </w:r>
          <w:r w:rsidRPr="00067615">
            <w:instrText xml:space="preserve"> TOC \o "1-3" \h \z \u </w:instrText>
          </w:r>
          <w:r w:rsidRPr="00067615">
            <w:fldChar w:fldCharType="separate"/>
          </w:r>
          <w:hyperlink w:anchor="_Toc18235180" w:history="1">
            <w:r w:rsidR="002827D3" w:rsidRPr="0062019E">
              <w:rPr>
                <w:rStyle w:val="Hyperlink"/>
                <w:noProof/>
              </w:rPr>
              <w:t>1. Užduoties analizė</w:t>
            </w:r>
            <w:r w:rsidR="002827D3">
              <w:rPr>
                <w:noProof/>
                <w:webHidden/>
              </w:rPr>
              <w:tab/>
            </w:r>
            <w:r w:rsidR="002827D3">
              <w:rPr>
                <w:noProof/>
                <w:webHidden/>
              </w:rPr>
              <w:fldChar w:fldCharType="begin"/>
            </w:r>
            <w:r w:rsidR="002827D3">
              <w:rPr>
                <w:noProof/>
                <w:webHidden/>
              </w:rPr>
              <w:instrText xml:space="preserve"> PAGEREF _Toc18235180 \h </w:instrText>
            </w:r>
            <w:r w:rsidR="002827D3">
              <w:rPr>
                <w:noProof/>
                <w:webHidden/>
              </w:rPr>
            </w:r>
            <w:r w:rsidR="002827D3">
              <w:rPr>
                <w:noProof/>
                <w:webHidden/>
              </w:rPr>
              <w:fldChar w:fldCharType="separate"/>
            </w:r>
            <w:r w:rsidR="002827D3">
              <w:rPr>
                <w:noProof/>
                <w:webHidden/>
              </w:rPr>
              <w:t>3</w:t>
            </w:r>
            <w:r w:rsidR="002827D3">
              <w:rPr>
                <w:noProof/>
                <w:webHidden/>
              </w:rPr>
              <w:fldChar w:fldCharType="end"/>
            </w:r>
          </w:hyperlink>
        </w:p>
        <w:p w14:paraId="5EC0EBC5" w14:textId="77777777" w:rsidR="002827D3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235181" w:history="1">
            <w:r w:rsidR="002827D3" w:rsidRPr="0062019E">
              <w:rPr>
                <w:rStyle w:val="Hyperlink"/>
                <w:noProof/>
              </w:rPr>
              <w:t>2. Algoritmo medis</w:t>
            </w:r>
            <w:r w:rsidR="002827D3">
              <w:rPr>
                <w:noProof/>
                <w:webHidden/>
              </w:rPr>
              <w:tab/>
            </w:r>
            <w:r w:rsidR="002827D3">
              <w:rPr>
                <w:noProof/>
                <w:webHidden/>
              </w:rPr>
              <w:fldChar w:fldCharType="begin"/>
            </w:r>
            <w:r w:rsidR="002827D3">
              <w:rPr>
                <w:noProof/>
                <w:webHidden/>
              </w:rPr>
              <w:instrText xml:space="preserve"> PAGEREF _Toc18235181 \h </w:instrText>
            </w:r>
            <w:r w:rsidR="002827D3">
              <w:rPr>
                <w:noProof/>
                <w:webHidden/>
              </w:rPr>
            </w:r>
            <w:r w:rsidR="002827D3">
              <w:rPr>
                <w:noProof/>
                <w:webHidden/>
              </w:rPr>
              <w:fldChar w:fldCharType="separate"/>
            </w:r>
            <w:r w:rsidR="002827D3">
              <w:rPr>
                <w:noProof/>
                <w:webHidden/>
              </w:rPr>
              <w:t>4</w:t>
            </w:r>
            <w:r w:rsidR="002827D3">
              <w:rPr>
                <w:noProof/>
                <w:webHidden/>
              </w:rPr>
              <w:fldChar w:fldCharType="end"/>
            </w:r>
          </w:hyperlink>
        </w:p>
        <w:p w14:paraId="2A21DA95" w14:textId="77777777" w:rsidR="002827D3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235182" w:history="1">
            <w:r w:rsidR="002827D3" w:rsidRPr="0062019E">
              <w:rPr>
                <w:rStyle w:val="Hyperlink"/>
                <w:noProof/>
              </w:rPr>
              <w:t>3. simuliacijos rezultatai</w:t>
            </w:r>
            <w:r w:rsidR="002827D3">
              <w:rPr>
                <w:noProof/>
                <w:webHidden/>
              </w:rPr>
              <w:tab/>
            </w:r>
            <w:r w:rsidR="002827D3">
              <w:rPr>
                <w:noProof/>
                <w:webHidden/>
              </w:rPr>
              <w:fldChar w:fldCharType="begin"/>
            </w:r>
            <w:r w:rsidR="002827D3">
              <w:rPr>
                <w:noProof/>
                <w:webHidden/>
              </w:rPr>
              <w:instrText xml:space="preserve"> PAGEREF _Toc18235182 \h </w:instrText>
            </w:r>
            <w:r w:rsidR="002827D3">
              <w:rPr>
                <w:noProof/>
                <w:webHidden/>
              </w:rPr>
            </w:r>
            <w:r w:rsidR="002827D3">
              <w:rPr>
                <w:noProof/>
                <w:webHidden/>
              </w:rPr>
              <w:fldChar w:fldCharType="separate"/>
            </w:r>
            <w:r w:rsidR="002827D3">
              <w:rPr>
                <w:noProof/>
                <w:webHidden/>
              </w:rPr>
              <w:t>5</w:t>
            </w:r>
            <w:r w:rsidR="002827D3">
              <w:rPr>
                <w:noProof/>
                <w:webHidden/>
              </w:rPr>
              <w:fldChar w:fldCharType="end"/>
            </w:r>
          </w:hyperlink>
        </w:p>
        <w:p w14:paraId="6FCB3CD3" w14:textId="77777777" w:rsidR="002827D3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235183" w:history="1">
            <w:r w:rsidR="002827D3" w:rsidRPr="0062019E">
              <w:rPr>
                <w:rStyle w:val="Hyperlink"/>
                <w:noProof/>
              </w:rPr>
              <w:t>4. Rezultatų analizė</w:t>
            </w:r>
            <w:r w:rsidR="002827D3">
              <w:rPr>
                <w:noProof/>
                <w:webHidden/>
              </w:rPr>
              <w:tab/>
            </w:r>
            <w:r w:rsidR="002827D3">
              <w:rPr>
                <w:noProof/>
                <w:webHidden/>
              </w:rPr>
              <w:fldChar w:fldCharType="begin"/>
            </w:r>
            <w:r w:rsidR="002827D3">
              <w:rPr>
                <w:noProof/>
                <w:webHidden/>
              </w:rPr>
              <w:instrText xml:space="preserve"> PAGEREF _Toc18235183 \h </w:instrText>
            </w:r>
            <w:r w:rsidR="002827D3">
              <w:rPr>
                <w:noProof/>
                <w:webHidden/>
              </w:rPr>
            </w:r>
            <w:r w:rsidR="002827D3">
              <w:rPr>
                <w:noProof/>
                <w:webHidden/>
              </w:rPr>
              <w:fldChar w:fldCharType="separate"/>
            </w:r>
            <w:r w:rsidR="002827D3">
              <w:rPr>
                <w:noProof/>
                <w:webHidden/>
              </w:rPr>
              <w:t>6</w:t>
            </w:r>
            <w:r w:rsidR="002827D3">
              <w:rPr>
                <w:noProof/>
                <w:webHidden/>
              </w:rPr>
              <w:fldChar w:fldCharType="end"/>
            </w:r>
          </w:hyperlink>
        </w:p>
        <w:p w14:paraId="62E95B6B" w14:textId="77777777" w:rsidR="00726E44" w:rsidRPr="00067615" w:rsidRDefault="00726E44">
          <w:r w:rsidRPr="00067615">
            <w:rPr>
              <w:b/>
              <w:bCs/>
            </w:rPr>
            <w:fldChar w:fldCharType="end"/>
          </w:r>
        </w:p>
      </w:sdtContent>
    </w:sdt>
    <w:p w14:paraId="2D64FFF3" w14:textId="77777777" w:rsidR="00726E44" w:rsidRPr="00067615" w:rsidRDefault="008B4701" w:rsidP="008B4701">
      <w:pPr>
        <w:ind w:firstLine="0"/>
      </w:pPr>
      <w:r w:rsidRPr="007266BC">
        <w:rPr>
          <w:highlight w:val="yellow"/>
        </w:rPr>
        <w:t>Automati</w:t>
      </w:r>
      <w:r w:rsidR="001E5C68">
        <w:rPr>
          <w:highlight w:val="yellow"/>
        </w:rPr>
        <w:t>škai generuojamas darbo turinys.</w:t>
      </w:r>
    </w:p>
    <w:p w14:paraId="16BBCC38" w14:textId="77777777" w:rsidR="00B23AD7" w:rsidRPr="00067615" w:rsidRDefault="00AA2C80" w:rsidP="00AA2C80">
      <w:pPr>
        <w:pStyle w:val="Heading1"/>
      </w:pPr>
      <w:bookmarkStart w:id="0" w:name="_Toc18235180"/>
      <w:r w:rsidRPr="00AA2C80">
        <w:lastRenderedPageBreak/>
        <w:t>Užduoties analizė</w:t>
      </w:r>
      <w:bookmarkEnd w:id="0"/>
    </w:p>
    <w:p w14:paraId="3D964A00" w14:textId="77777777" w:rsidR="002D302E" w:rsidRPr="00AA2C80" w:rsidRDefault="004F4AF2" w:rsidP="00911228">
      <w:pPr>
        <w:rPr>
          <w:highlight w:val="yellow"/>
        </w:rPr>
      </w:pPr>
      <w:r w:rsidRPr="00AA2C80">
        <w:rPr>
          <w:highlight w:val="yellow"/>
        </w:rPr>
        <w:t xml:space="preserve">Čia turi būti pateikta </w:t>
      </w:r>
      <w:r w:rsidR="00911228" w:rsidRPr="00AA2C80">
        <w:rPr>
          <w:highlight w:val="yellow"/>
        </w:rPr>
        <w:t xml:space="preserve">studento </w:t>
      </w:r>
      <w:r w:rsidR="00AA2C80" w:rsidRPr="00AA2C80">
        <w:rPr>
          <w:highlight w:val="yellow"/>
        </w:rPr>
        <w:t>užduoties analizė</w:t>
      </w:r>
      <w:r w:rsidR="00EE4916" w:rsidRPr="00AA2C80">
        <w:rPr>
          <w:highlight w:val="yellow"/>
        </w:rPr>
        <w:t>.</w:t>
      </w:r>
      <w:r w:rsidR="00C63215" w:rsidRPr="00AA2C80">
        <w:rPr>
          <w:highlight w:val="yellow"/>
        </w:rPr>
        <w:t xml:space="preserve"> </w:t>
      </w:r>
      <w:r w:rsidR="00AA2C80" w:rsidRPr="00AA2C80">
        <w:rPr>
          <w:highlight w:val="yellow"/>
        </w:rPr>
        <w:t>Pavyzdžiui:</w:t>
      </w:r>
    </w:p>
    <w:p w14:paraId="49A1AAAE" w14:textId="77777777" w:rsidR="00AA2C80" w:rsidRPr="00AA2C80" w:rsidRDefault="00AA2C80" w:rsidP="00AA2C80">
      <w:pPr>
        <w:rPr>
          <w:highlight w:val="yellow"/>
        </w:rPr>
      </w:pPr>
      <w:r w:rsidRPr="00AA2C80">
        <w:rPr>
          <w:highlight w:val="yellow"/>
        </w:rPr>
        <w:t>Spręsime tokią užduotį: paskaičiuoti išraiškos</w:t>
      </w:r>
    </w:p>
    <w:p w14:paraId="5A1DB664" w14:textId="77777777" w:rsidR="00AA2C80" w:rsidRPr="00AA2C80" w:rsidRDefault="00AA2C80" w:rsidP="00AA2C80">
      <w:pPr>
        <w:rPr>
          <w:highlight w:val="yellow"/>
        </w:rPr>
      </w:pPr>
      <w:r w:rsidRPr="00AA2C80">
        <w:rPr>
          <w:highlight w:val="yellow"/>
        </w:rPr>
        <w:t>F = (a×b)/(a+b)</w:t>
      </w:r>
    </w:p>
    <w:p w14:paraId="40EB0AB9" w14:textId="77777777" w:rsidR="00AA2C80" w:rsidRPr="00AA2C80" w:rsidRDefault="00AA2C80" w:rsidP="00AA2C80">
      <w:pPr>
        <w:rPr>
          <w:highlight w:val="yellow"/>
        </w:rPr>
      </w:pPr>
      <w:r w:rsidRPr="00AA2C80">
        <w:rPr>
          <w:highlight w:val="yellow"/>
        </w:rPr>
        <w:t>rezultatą, kai b&lt;0, a&gt;|b|, neigiami skaičiai pateikiami papildomuoju kodu (rezultatas turi būti pateiktas taip pat papildomuoju kodu).</w:t>
      </w:r>
    </w:p>
    <w:p w14:paraId="1407205E" w14:textId="77777777" w:rsidR="00AA2C80" w:rsidRDefault="00AA2C80" w:rsidP="00AA2C80">
      <w:r w:rsidRPr="00AA2C80">
        <w:rPr>
          <w:highlight w:val="yellow"/>
        </w:rPr>
        <w:t>Kadangi a&gt;|b|, suma bus teigiama, sandauga a×b – neigiama, rezultatas - taip pat neigiamas.</w:t>
      </w:r>
    </w:p>
    <w:p w14:paraId="707182B9" w14:textId="77777777" w:rsidR="00EE4916" w:rsidRDefault="00EE4916" w:rsidP="000F66C6"/>
    <w:p w14:paraId="4DB0E579" w14:textId="77777777" w:rsidR="002D302E" w:rsidRPr="00067615" w:rsidRDefault="002D302E" w:rsidP="00726E44"/>
    <w:p w14:paraId="16602CF3" w14:textId="77777777" w:rsidR="00C10965" w:rsidRPr="00067615" w:rsidRDefault="00AA2C80" w:rsidP="00AA2C80">
      <w:pPr>
        <w:pStyle w:val="Heading1"/>
      </w:pPr>
      <w:bookmarkStart w:id="1" w:name="_Toc18235181"/>
      <w:r w:rsidRPr="00AA2C80">
        <w:lastRenderedPageBreak/>
        <w:t xml:space="preserve">Algoritmo </w:t>
      </w:r>
      <w:r>
        <w:t>medis</w:t>
      </w:r>
      <w:bookmarkEnd w:id="1"/>
    </w:p>
    <w:p w14:paraId="08323BFA" w14:textId="77777777" w:rsidR="00C63215" w:rsidRPr="00A3501A" w:rsidRDefault="00C63215" w:rsidP="00C63215"/>
    <w:p w14:paraId="0A33A4EA" w14:textId="77777777" w:rsidR="00B12E03" w:rsidRDefault="00B12E03" w:rsidP="00AA2C80">
      <w:pPr>
        <w:ind w:firstLine="0"/>
      </w:pPr>
    </w:p>
    <w:p w14:paraId="7A4A563C" w14:textId="584B93C4" w:rsidR="004F4AF2" w:rsidRDefault="000B7D0A" w:rsidP="004F4AF2">
      <w:r w:rsidRPr="000B7D0A">
        <w:drawing>
          <wp:inline distT="0" distB="0" distL="0" distR="0" wp14:anchorId="6670A19D" wp14:editId="09F4F4F5">
            <wp:extent cx="4410691" cy="747816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229A" w14:textId="77777777" w:rsidR="00EB4C4E" w:rsidRPr="00067615" w:rsidRDefault="00AA2C80" w:rsidP="00AA2C80">
      <w:pPr>
        <w:pStyle w:val="Heading1"/>
      </w:pPr>
      <w:bookmarkStart w:id="2" w:name="_Toc18235182"/>
      <w:r w:rsidRPr="00AA2C80">
        <w:lastRenderedPageBreak/>
        <w:t>simuliacijos rezultatai</w:t>
      </w:r>
      <w:bookmarkEnd w:id="2"/>
    </w:p>
    <w:p w14:paraId="41CB2983" w14:textId="77777777" w:rsidR="00EB4C4E" w:rsidRDefault="00AA2C80" w:rsidP="00EB4C4E">
      <w:r w:rsidRPr="00AA2C80">
        <w:rPr>
          <w:highlight w:val="yellow"/>
        </w:rPr>
        <w:t>Pateikiami</w:t>
      </w:r>
      <w:r w:rsidR="00EB4C4E" w:rsidRPr="00AA2C80">
        <w:rPr>
          <w:highlight w:val="yellow"/>
        </w:rPr>
        <w:t xml:space="preserve"> </w:t>
      </w:r>
      <w:r w:rsidR="00EF2506" w:rsidRPr="00AA2C80">
        <w:rPr>
          <w:highlight w:val="yellow"/>
        </w:rPr>
        <w:t xml:space="preserve">laboratorinio darbo užduoties </w:t>
      </w:r>
      <w:r w:rsidRPr="00AA2C80">
        <w:rPr>
          <w:highlight w:val="yellow"/>
        </w:rPr>
        <w:t>simuliacijos rezultatai</w:t>
      </w:r>
      <w:r w:rsidR="00EB4C4E" w:rsidRPr="00AA2C80">
        <w:rPr>
          <w:highlight w:val="yellow"/>
        </w:rPr>
        <w:t>.</w:t>
      </w:r>
    </w:p>
    <w:p w14:paraId="2A046FF1" w14:textId="77777777" w:rsidR="00EB4C4E" w:rsidRPr="00067615" w:rsidRDefault="00EB4C4E" w:rsidP="00EB4C4E"/>
    <w:p w14:paraId="074732DE" w14:textId="77777777" w:rsidR="00C10965" w:rsidRPr="00067615" w:rsidRDefault="00C10965" w:rsidP="00C10965">
      <w:pPr>
        <w:pStyle w:val="Heading1"/>
      </w:pPr>
      <w:bookmarkStart w:id="3" w:name="_Toc18235183"/>
      <w:r w:rsidRPr="00067615">
        <w:lastRenderedPageBreak/>
        <w:t xml:space="preserve">Rezultatų </w:t>
      </w:r>
      <w:r w:rsidR="00AA2C80">
        <w:t>analizė</w:t>
      </w:r>
      <w:bookmarkEnd w:id="3"/>
    </w:p>
    <w:p w14:paraId="5177189C" w14:textId="77777777" w:rsidR="00C10965" w:rsidRPr="00067615" w:rsidRDefault="00C10965" w:rsidP="00D14A78">
      <w:r w:rsidRPr="00AA2C80">
        <w:rPr>
          <w:highlight w:val="yellow"/>
        </w:rPr>
        <w:t>Darbo metu gautų ir užfiksuotų rezultatų apibendrinimas bei išvadų formulavimas.</w:t>
      </w:r>
    </w:p>
    <w:sectPr w:rsidR="00C10965" w:rsidRPr="00067615" w:rsidSect="00E45FFA">
      <w:footerReference w:type="even" r:id="rId12"/>
      <w:footerReference w:type="default" r:id="rId13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BDAD" w14:textId="77777777" w:rsidR="00A12C36" w:rsidRDefault="00A12C36" w:rsidP="00757E9B">
      <w:r>
        <w:separator/>
      </w:r>
    </w:p>
  </w:endnote>
  <w:endnote w:type="continuationSeparator" w:id="0">
    <w:p w14:paraId="0D9663B6" w14:textId="77777777" w:rsidR="00A12C36" w:rsidRDefault="00A12C36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412760"/>
      <w:docPartObj>
        <w:docPartGallery w:val="Page Numbers (Bottom of Page)"/>
        <w:docPartUnique/>
      </w:docPartObj>
    </w:sdtPr>
    <w:sdtContent>
      <w:p w14:paraId="7F9CAB98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86FE61F" w14:textId="77777777" w:rsidR="00CF4A6A" w:rsidRDefault="00CF4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B6BFB" w14:textId="77777777" w:rsidR="00CF4A6A" w:rsidRDefault="00CF4A6A">
    <w:pPr>
      <w:pStyle w:val="Footer"/>
      <w:jc w:val="right"/>
    </w:pPr>
  </w:p>
  <w:p w14:paraId="387A44CA" w14:textId="77777777" w:rsidR="00CF4A6A" w:rsidRDefault="00CF4A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627881"/>
      <w:docPartObj>
        <w:docPartGallery w:val="Page Numbers (Bottom of Page)"/>
        <w:docPartUnique/>
      </w:docPartObj>
    </w:sdtPr>
    <w:sdtContent>
      <w:p w14:paraId="389B62BC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C278B15" w14:textId="77777777" w:rsidR="00CF4A6A" w:rsidRDefault="00CF4A6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1305552"/>
      <w:docPartObj>
        <w:docPartGallery w:val="Page Numbers (Bottom of Page)"/>
        <w:docPartUnique/>
      </w:docPartObj>
    </w:sdtPr>
    <w:sdtContent>
      <w:p w14:paraId="6FFDE413" w14:textId="77777777" w:rsidR="00CF4A6A" w:rsidRDefault="00CF4A6A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7D3">
          <w:rPr>
            <w:noProof/>
          </w:rPr>
          <w:t>3</w:t>
        </w:r>
        <w:r>
          <w:fldChar w:fldCharType="end"/>
        </w:r>
      </w:p>
    </w:sdtContent>
  </w:sdt>
  <w:p w14:paraId="7A23AB4E" w14:textId="77777777" w:rsidR="00CF4A6A" w:rsidRDefault="00CF4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A489" w14:textId="77777777" w:rsidR="00A12C36" w:rsidRDefault="00A12C36" w:rsidP="00757E9B">
      <w:r>
        <w:separator/>
      </w:r>
    </w:p>
  </w:footnote>
  <w:footnote w:type="continuationSeparator" w:id="0">
    <w:p w14:paraId="72FBB5DD" w14:textId="77777777" w:rsidR="00A12C36" w:rsidRDefault="00A12C36" w:rsidP="0075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8DED" w14:textId="77777777" w:rsidR="00CF4A6A" w:rsidRDefault="00CF4A6A">
    <w:pPr>
      <w:pStyle w:val="Header"/>
      <w:jc w:val="right"/>
    </w:pPr>
  </w:p>
  <w:p w14:paraId="0C6B822F" w14:textId="77777777" w:rsidR="00CF4A6A" w:rsidRDefault="00CF4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10E8C"/>
    <w:multiLevelType w:val="hybridMultilevel"/>
    <w:tmpl w:val="64046470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2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3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0F1562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7A48D9"/>
    <w:multiLevelType w:val="hybridMultilevel"/>
    <w:tmpl w:val="E9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014957677">
    <w:abstractNumId w:val="19"/>
  </w:num>
  <w:num w:numId="2" w16cid:durableId="1403017586">
    <w:abstractNumId w:val="12"/>
  </w:num>
  <w:num w:numId="3" w16cid:durableId="13001501">
    <w:abstractNumId w:val="11"/>
  </w:num>
  <w:num w:numId="4" w16cid:durableId="285043005">
    <w:abstractNumId w:val="16"/>
  </w:num>
  <w:num w:numId="5" w16cid:durableId="1303580487">
    <w:abstractNumId w:val="17"/>
  </w:num>
  <w:num w:numId="6" w16cid:durableId="1039669852">
    <w:abstractNumId w:val="9"/>
  </w:num>
  <w:num w:numId="7" w16cid:durableId="546840878">
    <w:abstractNumId w:val="7"/>
  </w:num>
  <w:num w:numId="8" w16cid:durableId="69276691">
    <w:abstractNumId w:val="6"/>
  </w:num>
  <w:num w:numId="9" w16cid:durableId="1653755704">
    <w:abstractNumId w:val="5"/>
  </w:num>
  <w:num w:numId="10" w16cid:durableId="240988852">
    <w:abstractNumId w:val="4"/>
  </w:num>
  <w:num w:numId="11" w16cid:durableId="976951110">
    <w:abstractNumId w:val="8"/>
  </w:num>
  <w:num w:numId="12" w16cid:durableId="781263653">
    <w:abstractNumId w:val="3"/>
  </w:num>
  <w:num w:numId="13" w16cid:durableId="207184880">
    <w:abstractNumId w:val="2"/>
  </w:num>
  <w:num w:numId="14" w16cid:durableId="1460487523">
    <w:abstractNumId w:val="1"/>
  </w:num>
  <w:num w:numId="15" w16cid:durableId="1260020692">
    <w:abstractNumId w:val="0"/>
  </w:num>
  <w:num w:numId="16" w16cid:durableId="209924948">
    <w:abstractNumId w:val="13"/>
  </w:num>
  <w:num w:numId="17" w16cid:durableId="4276960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90610918">
    <w:abstractNumId w:val="21"/>
  </w:num>
  <w:num w:numId="19" w16cid:durableId="17392921">
    <w:abstractNumId w:val="14"/>
  </w:num>
  <w:num w:numId="20" w16cid:durableId="959798005">
    <w:abstractNumId w:val="18"/>
  </w:num>
  <w:num w:numId="21" w16cid:durableId="736324774">
    <w:abstractNumId w:val="22"/>
  </w:num>
  <w:num w:numId="22" w16cid:durableId="504712341">
    <w:abstractNumId w:val="14"/>
  </w:num>
  <w:num w:numId="23" w16cid:durableId="480074955">
    <w:abstractNumId w:val="14"/>
  </w:num>
  <w:num w:numId="24" w16cid:durableId="890847189">
    <w:abstractNumId w:val="15"/>
  </w:num>
  <w:num w:numId="25" w16cid:durableId="327489858">
    <w:abstractNumId w:val="20"/>
  </w:num>
  <w:num w:numId="26" w16cid:durableId="3423238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7F1"/>
    <w:rsid w:val="00000719"/>
    <w:rsid w:val="00002717"/>
    <w:rsid w:val="00046910"/>
    <w:rsid w:val="0005543D"/>
    <w:rsid w:val="0005574C"/>
    <w:rsid w:val="0006051D"/>
    <w:rsid w:val="00067615"/>
    <w:rsid w:val="0007072B"/>
    <w:rsid w:val="00086B87"/>
    <w:rsid w:val="00094E2C"/>
    <w:rsid w:val="000957DA"/>
    <w:rsid w:val="000B7D0A"/>
    <w:rsid w:val="000D2FC9"/>
    <w:rsid w:val="000D3495"/>
    <w:rsid w:val="000F50BA"/>
    <w:rsid w:val="000F66C6"/>
    <w:rsid w:val="00115A62"/>
    <w:rsid w:val="00127695"/>
    <w:rsid w:val="001605D0"/>
    <w:rsid w:val="001717FD"/>
    <w:rsid w:val="00171E30"/>
    <w:rsid w:val="00177531"/>
    <w:rsid w:val="001973B7"/>
    <w:rsid w:val="001A414F"/>
    <w:rsid w:val="001C32BC"/>
    <w:rsid w:val="001D346E"/>
    <w:rsid w:val="001E5C68"/>
    <w:rsid w:val="001F4D18"/>
    <w:rsid w:val="00202184"/>
    <w:rsid w:val="00211EAD"/>
    <w:rsid w:val="0021714E"/>
    <w:rsid w:val="00246EC7"/>
    <w:rsid w:val="0025213F"/>
    <w:rsid w:val="00256A2B"/>
    <w:rsid w:val="00272E93"/>
    <w:rsid w:val="00274A38"/>
    <w:rsid w:val="00274B93"/>
    <w:rsid w:val="002827D3"/>
    <w:rsid w:val="0029227E"/>
    <w:rsid w:val="002A73C1"/>
    <w:rsid w:val="002B26B6"/>
    <w:rsid w:val="002D302E"/>
    <w:rsid w:val="00325CD9"/>
    <w:rsid w:val="00332509"/>
    <w:rsid w:val="0034625E"/>
    <w:rsid w:val="00362AE9"/>
    <w:rsid w:val="0037128A"/>
    <w:rsid w:val="003731F4"/>
    <w:rsid w:val="00380A53"/>
    <w:rsid w:val="0038590A"/>
    <w:rsid w:val="0038727D"/>
    <w:rsid w:val="003965D7"/>
    <w:rsid w:val="003B6FE0"/>
    <w:rsid w:val="003C65C9"/>
    <w:rsid w:val="003E241C"/>
    <w:rsid w:val="004409DD"/>
    <w:rsid w:val="00452617"/>
    <w:rsid w:val="00476581"/>
    <w:rsid w:val="0049028B"/>
    <w:rsid w:val="004C0AF2"/>
    <w:rsid w:val="004D5F32"/>
    <w:rsid w:val="004F1A87"/>
    <w:rsid w:val="004F4AF2"/>
    <w:rsid w:val="004F73AA"/>
    <w:rsid w:val="00527889"/>
    <w:rsid w:val="0054400E"/>
    <w:rsid w:val="00547BDA"/>
    <w:rsid w:val="00566144"/>
    <w:rsid w:val="005870C2"/>
    <w:rsid w:val="005B0271"/>
    <w:rsid w:val="00612378"/>
    <w:rsid w:val="00662797"/>
    <w:rsid w:val="0067347E"/>
    <w:rsid w:val="00684C7F"/>
    <w:rsid w:val="006B7AC6"/>
    <w:rsid w:val="006C517D"/>
    <w:rsid w:val="006C7980"/>
    <w:rsid w:val="006D6B0F"/>
    <w:rsid w:val="006D7DD1"/>
    <w:rsid w:val="006F4D02"/>
    <w:rsid w:val="00701804"/>
    <w:rsid w:val="00705967"/>
    <w:rsid w:val="0071297E"/>
    <w:rsid w:val="00715625"/>
    <w:rsid w:val="00725875"/>
    <w:rsid w:val="007266BC"/>
    <w:rsid w:val="00726E44"/>
    <w:rsid w:val="00733FB6"/>
    <w:rsid w:val="00745972"/>
    <w:rsid w:val="00757254"/>
    <w:rsid w:val="00757E9B"/>
    <w:rsid w:val="0078696A"/>
    <w:rsid w:val="007C4017"/>
    <w:rsid w:val="007C4697"/>
    <w:rsid w:val="007D3AB6"/>
    <w:rsid w:val="007D7B28"/>
    <w:rsid w:val="007F2C56"/>
    <w:rsid w:val="00804427"/>
    <w:rsid w:val="00805EA6"/>
    <w:rsid w:val="008208DD"/>
    <w:rsid w:val="00826FB3"/>
    <w:rsid w:val="008374AC"/>
    <w:rsid w:val="0085758A"/>
    <w:rsid w:val="0087440F"/>
    <w:rsid w:val="00884C0F"/>
    <w:rsid w:val="008962DD"/>
    <w:rsid w:val="008B4701"/>
    <w:rsid w:val="008D2931"/>
    <w:rsid w:val="008F57F1"/>
    <w:rsid w:val="00905ADD"/>
    <w:rsid w:val="00911228"/>
    <w:rsid w:val="00913676"/>
    <w:rsid w:val="0093635A"/>
    <w:rsid w:val="00957521"/>
    <w:rsid w:val="00970FC7"/>
    <w:rsid w:val="00974BB2"/>
    <w:rsid w:val="009823C6"/>
    <w:rsid w:val="0098625A"/>
    <w:rsid w:val="00995356"/>
    <w:rsid w:val="009B0332"/>
    <w:rsid w:val="009D2443"/>
    <w:rsid w:val="00A03FBA"/>
    <w:rsid w:val="00A12C36"/>
    <w:rsid w:val="00A12EB5"/>
    <w:rsid w:val="00A23A9E"/>
    <w:rsid w:val="00A3501A"/>
    <w:rsid w:val="00A77256"/>
    <w:rsid w:val="00AA2C80"/>
    <w:rsid w:val="00AB395B"/>
    <w:rsid w:val="00AC2497"/>
    <w:rsid w:val="00AE708C"/>
    <w:rsid w:val="00AF1EC3"/>
    <w:rsid w:val="00AF622A"/>
    <w:rsid w:val="00B12E03"/>
    <w:rsid w:val="00B1425B"/>
    <w:rsid w:val="00B15D37"/>
    <w:rsid w:val="00B23AD7"/>
    <w:rsid w:val="00B42EBA"/>
    <w:rsid w:val="00B74B66"/>
    <w:rsid w:val="00B80249"/>
    <w:rsid w:val="00B81CAC"/>
    <w:rsid w:val="00BB0CA6"/>
    <w:rsid w:val="00BB3925"/>
    <w:rsid w:val="00BB612F"/>
    <w:rsid w:val="00BC5B48"/>
    <w:rsid w:val="00BD525A"/>
    <w:rsid w:val="00BD6F9E"/>
    <w:rsid w:val="00C07793"/>
    <w:rsid w:val="00C10965"/>
    <w:rsid w:val="00C14364"/>
    <w:rsid w:val="00C321A9"/>
    <w:rsid w:val="00C36A5C"/>
    <w:rsid w:val="00C45275"/>
    <w:rsid w:val="00C579AA"/>
    <w:rsid w:val="00C63215"/>
    <w:rsid w:val="00C8795B"/>
    <w:rsid w:val="00CB5F99"/>
    <w:rsid w:val="00CD0D44"/>
    <w:rsid w:val="00CF4A6A"/>
    <w:rsid w:val="00D00C56"/>
    <w:rsid w:val="00D100BA"/>
    <w:rsid w:val="00D14A78"/>
    <w:rsid w:val="00D25139"/>
    <w:rsid w:val="00D43FA3"/>
    <w:rsid w:val="00D44600"/>
    <w:rsid w:val="00D53731"/>
    <w:rsid w:val="00D64CCB"/>
    <w:rsid w:val="00D77318"/>
    <w:rsid w:val="00D94376"/>
    <w:rsid w:val="00D95BF6"/>
    <w:rsid w:val="00D9616A"/>
    <w:rsid w:val="00DB471A"/>
    <w:rsid w:val="00DD3050"/>
    <w:rsid w:val="00DD786F"/>
    <w:rsid w:val="00DE17E3"/>
    <w:rsid w:val="00DE35D9"/>
    <w:rsid w:val="00DF0FF3"/>
    <w:rsid w:val="00E06DB4"/>
    <w:rsid w:val="00E12FCE"/>
    <w:rsid w:val="00E25E96"/>
    <w:rsid w:val="00E32791"/>
    <w:rsid w:val="00E45FFA"/>
    <w:rsid w:val="00E61CBB"/>
    <w:rsid w:val="00E726FD"/>
    <w:rsid w:val="00EA0B95"/>
    <w:rsid w:val="00EB4C4E"/>
    <w:rsid w:val="00EB7C2C"/>
    <w:rsid w:val="00ED0E5C"/>
    <w:rsid w:val="00EE4916"/>
    <w:rsid w:val="00EE67CE"/>
    <w:rsid w:val="00EF2506"/>
    <w:rsid w:val="00F15C61"/>
    <w:rsid w:val="00F2453A"/>
    <w:rsid w:val="00F334FD"/>
    <w:rsid w:val="00F441B4"/>
    <w:rsid w:val="00F46C06"/>
    <w:rsid w:val="00F47319"/>
    <w:rsid w:val="00F7342D"/>
    <w:rsid w:val="00F7783F"/>
    <w:rsid w:val="00F87602"/>
    <w:rsid w:val="00F97AA3"/>
    <w:rsid w:val="00FA0E02"/>
    <w:rsid w:val="00FA1D43"/>
    <w:rsid w:val="00FC43A0"/>
    <w:rsid w:val="00FE0451"/>
    <w:rsid w:val="00FF44AA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07FB"/>
  <w15:docId w15:val="{DDB61DCA-FBEC-441D-85D6-A993314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C80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342D"/>
  </w:style>
  <w:style w:type="paragraph" w:customStyle="1" w:styleId="Paveikslas">
    <w:name w:val="Paveikslas"/>
    <w:next w:val="Caption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Normal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26E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CaptionChar">
    <w:name w:val="Caption Char"/>
    <w:basedOn w:val="DefaultParagraphFont"/>
    <w:link w:val="Caption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Normal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TableGrid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TableGrid">
    <w:name w:val="Table Grid"/>
    <w:basedOn w:val="TableNorma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phy">
    <w:name w:val="Bibliography"/>
    <w:basedOn w:val="Normal"/>
    <w:uiPriority w:val="37"/>
    <w:unhideWhenUsed/>
    <w:rsid w:val="00F87602"/>
    <w:pPr>
      <w:ind w:firstLine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TableNormal"/>
    <w:next w:val="TableGrid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F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gnius\Documents\Bakalauriniai\baigiamojo-darbo-sablonas_kompiuteriu_sist_in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C7FBC2DA-B156-4BA2-AC48-CBB39C70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baigiamojo-darbo-sablonas_kompiuteriu_sist_inz</Template>
  <TotalTime>143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Agnius</dc:creator>
  <cp:lastModifiedBy>Martynas Kuliešius</cp:lastModifiedBy>
  <cp:revision>15</cp:revision>
  <dcterms:created xsi:type="dcterms:W3CDTF">2017-01-30T11:14:00Z</dcterms:created>
  <dcterms:modified xsi:type="dcterms:W3CDTF">2022-10-07T05:02:00Z</dcterms:modified>
</cp:coreProperties>
</file>